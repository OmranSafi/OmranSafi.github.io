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83BC" w14:textId="34626993" w:rsidR="00E579D1" w:rsidRDefault="000573F1" w:rsidP="000573F1">
      <w:pPr>
        <w:pStyle w:val="YourName"/>
        <w:tabs>
          <w:tab w:val="center" w:pos="4860"/>
          <w:tab w:val="left" w:pos="8756"/>
        </w:tabs>
        <w:rPr>
          <w:rFonts w:ascii="Times New Roman" w:hAnsi="Times New Roman" w:cs="Times New Roman"/>
          <w:b w:val="0"/>
          <w:bCs w:val="0"/>
          <w:sz w:val="20"/>
          <w:szCs w:val="20"/>
        </w:rPr>
      </w:pPr>
      <w:r>
        <w:rPr>
          <w:rFonts w:ascii="Times New Roman" w:hAnsi="Times New Roman" w:cs="Times New Roman"/>
          <w:sz w:val="28"/>
        </w:rPr>
        <w:tab/>
      </w:r>
      <w:sdt>
        <w:sdtPr>
          <w:rPr>
            <w:rFonts w:ascii="Times New Roman" w:hAnsi="Times New Roman" w:cs="Times New Roman"/>
            <w:sz w:val="28"/>
          </w:rPr>
          <w:alias w:val="Author"/>
          <w:id w:val="721483244"/>
          <w:placeholder>
            <w:docPart w:val="F1C9F7CA34BC423EA29DE1496AF442BB"/>
          </w:placeholder>
          <w:dataBinding w:prefixMappings="xmlns:ns0='http://schemas.openxmlformats.org/package/2006/metadata/core-properties' xmlns:ns1='http://purl.org/dc/elements/1.1/'" w:xpath="/ns0:coreProperties[1]/ns1:creator[1]" w:storeItemID="{6C3C8BC8-F283-45AE-878A-BAB7291924A1}"/>
          <w:text/>
        </w:sdtPr>
        <w:sdtEndPr/>
        <w:sdtContent>
          <w:r w:rsidR="00E579D1" w:rsidRPr="000573F1">
            <w:rPr>
              <w:rFonts w:ascii="Times New Roman" w:hAnsi="Times New Roman" w:cs="Times New Roman"/>
              <w:sz w:val="28"/>
            </w:rPr>
            <w:t>Omran Safi</w:t>
          </w:r>
        </w:sdtContent>
      </w:sdt>
      <w:r>
        <w:rPr>
          <w:rFonts w:ascii="Times New Roman" w:hAnsi="Times New Roman" w:cs="Times New Roman"/>
          <w:sz w:val="28"/>
        </w:rPr>
        <w:tab/>
      </w:r>
      <w:r>
        <w:rPr>
          <w:rFonts w:ascii="Times New Roman" w:hAnsi="Times New Roman" w:cs="Times New Roman"/>
          <w:sz w:val="28"/>
        </w:rPr>
        <w:tab/>
      </w:r>
    </w:p>
    <w:p w14:paraId="003D9463" w14:textId="2F0DEDAA" w:rsidR="000573F1" w:rsidRDefault="000573F1" w:rsidP="000573F1">
      <w:pPr>
        <w:jc w:val="right"/>
        <w:rPr>
          <w:sz w:val="20"/>
          <w:szCs w:val="28"/>
        </w:rPr>
      </w:pPr>
      <w:r>
        <w:tab/>
      </w:r>
      <w:r>
        <w:tab/>
      </w:r>
      <w:hyperlink r:id="rId9" w:history="1">
        <w:r w:rsidRPr="000573F1">
          <w:rPr>
            <w:rStyle w:val="Hyperlink"/>
            <w:sz w:val="20"/>
            <w:szCs w:val="28"/>
          </w:rPr>
          <w:t>omran.safi3@gmail.com</w:t>
        </w:r>
      </w:hyperlink>
    </w:p>
    <w:p w14:paraId="44636F85" w14:textId="21DF1E65" w:rsidR="000573F1" w:rsidRDefault="005D624D" w:rsidP="000573F1">
      <w:pPr>
        <w:jc w:val="right"/>
        <w:rPr>
          <w:sz w:val="20"/>
          <w:szCs w:val="28"/>
        </w:rPr>
      </w:pPr>
      <w:hyperlink r:id="rId10" w:history="1">
        <w:r w:rsidRPr="00711F2D">
          <w:rPr>
            <w:rStyle w:val="Hyperlink"/>
            <w:sz w:val="20"/>
            <w:szCs w:val="28"/>
          </w:rPr>
          <w:t>www.linkedin.com/in/omran-safi/</w:t>
        </w:r>
      </w:hyperlink>
    </w:p>
    <w:p w14:paraId="779DBCBB" w14:textId="17C85057" w:rsidR="005D624D" w:rsidRPr="000573F1" w:rsidRDefault="005D624D" w:rsidP="000573F1">
      <w:pPr>
        <w:jc w:val="right"/>
      </w:pPr>
    </w:p>
    <w:p w14:paraId="3E78F874" w14:textId="39800B48" w:rsidR="000573F1" w:rsidRPr="000573F1" w:rsidRDefault="000573F1" w:rsidP="000573F1">
      <w:pPr>
        <w:pStyle w:val="YourName"/>
        <w:tabs>
          <w:tab w:val="center" w:pos="4860"/>
          <w:tab w:val="left" w:pos="8756"/>
        </w:tabs>
        <w:jc w:val="both"/>
        <w:outlineLvl w:val="9"/>
        <w:rPr>
          <w:rFonts w:ascii="Times New Roman" w:hAnsi="Times New Roman" w:cs="Times New Roman"/>
          <w:b w:val="0"/>
          <w:bCs w:val="0"/>
          <w:sz w:val="20"/>
          <w:szCs w:val="20"/>
        </w:rPr>
      </w:pPr>
      <w:r>
        <w:rPr>
          <w:rFonts w:ascii="Times New Roman" w:hAnsi="Times New Roman" w:cs="Times New Roman"/>
          <w:b w:val="0"/>
          <w:bCs w:val="0"/>
          <w:sz w:val="20"/>
          <w:szCs w:val="20"/>
        </w:rPr>
        <w:tab/>
      </w:r>
    </w:p>
    <w:p w14:paraId="298291D3" w14:textId="77777777" w:rsidR="00E579D1" w:rsidRPr="005B243F" w:rsidRDefault="00E579D1" w:rsidP="00E579D1">
      <w:pPr>
        <w:pStyle w:val="SectionHeading"/>
        <w:rPr>
          <w:rFonts w:ascii="Times New Roman" w:hAnsi="Times New Roman" w:cs="Times New Roman"/>
          <w:sz w:val="20"/>
          <w:szCs w:val="20"/>
        </w:rPr>
      </w:pPr>
      <w:r w:rsidRPr="005B243F">
        <w:rPr>
          <w:rFonts w:ascii="Times New Roman" w:hAnsi="Times New Roman" w:cs="Times New Roman"/>
          <w:sz w:val="20"/>
          <w:szCs w:val="20"/>
        </w:rPr>
        <w:t>EDUCATION</w:t>
      </w:r>
    </w:p>
    <w:p w14:paraId="11210CEB" w14:textId="5A9DFE81" w:rsidR="00E579D1" w:rsidRPr="005B243F" w:rsidRDefault="00E579D1" w:rsidP="00E579D1">
      <w:pPr>
        <w:pStyle w:val="JobTitle"/>
        <w:rPr>
          <w:rFonts w:ascii="Times New Roman" w:hAnsi="Times New Roman" w:cs="Times New Roman"/>
          <w:sz w:val="20"/>
          <w:szCs w:val="20"/>
        </w:rPr>
      </w:pPr>
      <w:r w:rsidRPr="005B243F">
        <w:rPr>
          <w:rFonts w:ascii="Times New Roman" w:hAnsi="Times New Roman" w:cs="Times New Roman"/>
          <w:sz w:val="20"/>
          <w:szCs w:val="20"/>
        </w:rPr>
        <w:t>BA in</w:t>
      </w:r>
      <w:r w:rsidR="00701889">
        <w:rPr>
          <w:rFonts w:ascii="Times New Roman" w:hAnsi="Times New Roman" w:cs="Times New Roman"/>
          <w:sz w:val="20"/>
          <w:szCs w:val="20"/>
        </w:rPr>
        <w:t xml:space="preserve"> Psychology                                                         </w:t>
      </w:r>
      <w:r w:rsidRPr="005B243F">
        <w:rPr>
          <w:rFonts w:ascii="Times New Roman" w:hAnsi="Times New Roman" w:cs="Times New Roman"/>
          <w:sz w:val="20"/>
          <w:szCs w:val="20"/>
        </w:rPr>
        <w:t xml:space="preserve">  </w:t>
      </w:r>
      <w:r>
        <w:rPr>
          <w:rFonts w:ascii="Times New Roman" w:hAnsi="Times New Roman" w:cs="Times New Roman"/>
          <w:sz w:val="20"/>
          <w:szCs w:val="20"/>
        </w:rPr>
        <w:t xml:space="preserve">                                                                     </w:t>
      </w:r>
      <w:r w:rsidR="00D704F3">
        <w:rPr>
          <w:rFonts w:ascii="Times New Roman" w:hAnsi="Times New Roman" w:cs="Times New Roman"/>
          <w:sz w:val="20"/>
          <w:szCs w:val="20"/>
        </w:rPr>
        <w:t xml:space="preserve">        </w:t>
      </w:r>
      <w:r>
        <w:rPr>
          <w:rFonts w:ascii="Times New Roman" w:hAnsi="Times New Roman" w:cs="Times New Roman"/>
          <w:sz w:val="20"/>
          <w:szCs w:val="20"/>
        </w:rPr>
        <w:t xml:space="preserve">     2015-2020</w:t>
      </w:r>
      <w:r w:rsidRPr="005B243F">
        <w:rPr>
          <w:rFonts w:ascii="Times New Roman" w:hAnsi="Times New Roman" w:cs="Times New Roman"/>
          <w:sz w:val="20"/>
          <w:szCs w:val="20"/>
        </w:rPr>
        <w:t xml:space="preserve">                                                                                      </w:t>
      </w:r>
    </w:p>
    <w:p w14:paraId="3BF94EDD" w14:textId="77777777" w:rsidR="00E579D1" w:rsidRPr="005B243F" w:rsidRDefault="00E579D1" w:rsidP="00E579D1">
      <w:pPr>
        <w:pStyle w:val="Location"/>
        <w:rPr>
          <w:rFonts w:ascii="Times New Roman" w:hAnsi="Times New Roman" w:cs="Times New Roman"/>
          <w:sz w:val="20"/>
          <w:szCs w:val="20"/>
        </w:rPr>
      </w:pPr>
      <w:r w:rsidRPr="005B243F">
        <w:rPr>
          <w:rFonts w:ascii="Times New Roman" w:hAnsi="Times New Roman" w:cs="Times New Roman"/>
          <w:sz w:val="20"/>
          <w:szCs w:val="20"/>
        </w:rPr>
        <w:t>University of British Columbia</w:t>
      </w:r>
    </w:p>
    <w:p w14:paraId="3325AB89" w14:textId="77777777" w:rsidR="00E579D1" w:rsidRPr="005B243F" w:rsidRDefault="00E579D1" w:rsidP="00E579D1">
      <w:pPr>
        <w:pStyle w:val="NormalBodyText"/>
        <w:ind w:left="1008"/>
        <w:rPr>
          <w:rFonts w:ascii="Times New Roman" w:hAnsi="Times New Roman" w:cs="Times New Roman"/>
          <w:sz w:val="20"/>
          <w:szCs w:val="20"/>
        </w:rPr>
      </w:pPr>
    </w:p>
    <w:p w14:paraId="47327957" w14:textId="23CEA8C0" w:rsidR="00E579D1" w:rsidRPr="005B243F" w:rsidRDefault="00E579D1" w:rsidP="00E579D1">
      <w:pPr>
        <w:pStyle w:val="JobTitle"/>
        <w:rPr>
          <w:rFonts w:ascii="Times New Roman" w:hAnsi="Times New Roman" w:cs="Times New Roman"/>
          <w:sz w:val="20"/>
          <w:szCs w:val="20"/>
        </w:rPr>
      </w:pPr>
      <w:r w:rsidRPr="005B243F">
        <w:rPr>
          <w:rFonts w:ascii="Times New Roman" w:hAnsi="Times New Roman" w:cs="Times New Roman"/>
          <w:sz w:val="20"/>
          <w:szCs w:val="20"/>
        </w:rPr>
        <w:t xml:space="preserve">High School Diploma     </w:t>
      </w:r>
      <w:r>
        <w:rPr>
          <w:rFonts w:ascii="Times New Roman" w:hAnsi="Times New Roman" w:cs="Times New Roman"/>
          <w:sz w:val="20"/>
          <w:szCs w:val="20"/>
        </w:rPr>
        <w:t xml:space="preserve">                                                                                                                                 </w:t>
      </w:r>
      <w:r w:rsidR="00D704F3">
        <w:rPr>
          <w:rFonts w:ascii="Times New Roman" w:hAnsi="Times New Roman" w:cs="Times New Roman"/>
          <w:sz w:val="20"/>
          <w:szCs w:val="20"/>
        </w:rPr>
        <w:t xml:space="preserve">        </w:t>
      </w:r>
      <w:r>
        <w:rPr>
          <w:rFonts w:ascii="Times New Roman" w:hAnsi="Times New Roman" w:cs="Times New Roman"/>
          <w:sz w:val="20"/>
          <w:szCs w:val="20"/>
        </w:rPr>
        <w:t xml:space="preserve">  2015</w:t>
      </w:r>
      <w:r w:rsidRPr="005B243F">
        <w:rPr>
          <w:rFonts w:ascii="Times New Roman" w:hAnsi="Times New Roman" w:cs="Times New Roman"/>
          <w:sz w:val="20"/>
          <w:szCs w:val="20"/>
        </w:rPr>
        <w:t xml:space="preserve">                                                                                                                                                  </w:t>
      </w:r>
    </w:p>
    <w:p w14:paraId="7665DEE3" w14:textId="77777777" w:rsidR="00E579D1" w:rsidRPr="005B243F" w:rsidRDefault="00E579D1" w:rsidP="00E579D1">
      <w:pPr>
        <w:pStyle w:val="NormalBodyText"/>
        <w:rPr>
          <w:rFonts w:ascii="Times New Roman" w:hAnsi="Times New Roman" w:cs="Times New Roman"/>
          <w:sz w:val="20"/>
        </w:rPr>
      </w:pPr>
      <w:r w:rsidRPr="005B243F">
        <w:rPr>
          <w:rFonts w:ascii="Times New Roman" w:hAnsi="Times New Roman" w:cs="Times New Roman"/>
          <w:sz w:val="20"/>
        </w:rPr>
        <w:t xml:space="preserve">Point Grey Secondary School </w:t>
      </w:r>
    </w:p>
    <w:p w14:paraId="3D2493F7" w14:textId="77777777" w:rsidR="00E579D1" w:rsidRPr="005B243F" w:rsidRDefault="00E579D1" w:rsidP="00E579D1">
      <w:pPr>
        <w:pStyle w:val="NormalBodyText"/>
        <w:numPr>
          <w:ilvl w:val="0"/>
          <w:numId w:val="7"/>
        </w:numPr>
        <w:rPr>
          <w:rFonts w:ascii="Times New Roman" w:hAnsi="Times New Roman" w:cs="Times New Roman"/>
          <w:sz w:val="20"/>
          <w:szCs w:val="20"/>
        </w:rPr>
      </w:pPr>
      <w:r w:rsidRPr="005B243F">
        <w:rPr>
          <w:rFonts w:ascii="Times New Roman" w:hAnsi="Times New Roman" w:cs="Times New Roman"/>
          <w:sz w:val="20"/>
        </w:rPr>
        <w:t xml:space="preserve">Graduated with honors </w:t>
      </w:r>
    </w:p>
    <w:p w14:paraId="3F4D3AFB" w14:textId="77777777" w:rsidR="00E579D1" w:rsidRPr="005B243F" w:rsidRDefault="00E579D1" w:rsidP="00E579D1">
      <w:pPr>
        <w:pStyle w:val="NormalBodyText"/>
        <w:ind w:left="1008"/>
        <w:rPr>
          <w:rFonts w:ascii="Times New Roman" w:hAnsi="Times New Roman" w:cs="Times New Roman"/>
          <w:sz w:val="20"/>
          <w:szCs w:val="20"/>
        </w:rPr>
      </w:pPr>
    </w:p>
    <w:p w14:paraId="75046824" w14:textId="3E1F1F04" w:rsidR="00082744" w:rsidRDefault="00E579D1" w:rsidP="00913B4A">
      <w:pPr>
        <w:pStyle w:val="SectionHeading"/>
        <w:rPr>
          <w:rFonts w:ascii="Times New Roman" w:hAnsi="Times New Roman" w:cs="Times New Roman"/>
          <w:b/>
          <w:sz w:val="20"/>
          <w:szCs w:val="20"/>
        </w:rPr>
      </w:pPr>
      <w:r w:rsidRPr="005B243F">
        <w:rPr>
          <w:rFonts w:ascii="Times New Roman" w:hAnsi="Times New Roman" w:cs="Times New Roman"/>
          <w:sz w:val="20"/>
          <w:szCs w:val="20"/>
        </w:rPr>
        <w:t>Research experience</w:t>
      </w:r>
    </w:p>
    <w:p w14:paraId="4CCD0C8D" w14:textId="77777777" w:rsidR="00082744" w:rsidRPr="005B243F" w:rsidRDefault="00082744" w:rsidP="00082744">
      <w:pPr>
        <w:pStyle w:val="NormalBodyText"/>
        <w:rPr>
          <w:rFonts w:ascii="Times New Roman" w:hAnsi="Times New Roman" w:cs="Times New Roman"/>
          <w:b/>
          <w:sz w:val="20"/>
          <w:szCs w:val="20"/>
        </w:rPr>
      </w:pPr>
      <w:r>
        <w:rPr>
          <w:rFonts w:ascii="Times New Roman" w:hAnsi="Times New Roman" w:cs="Times New Roman"/>
          <w:b/>
          <w:sz w:val="20"/>
          <w:szCs w:val="20"/>
        </w:rPr>
        <w:t xml:space="preserve">Independent </w:t>
      </w:r>
      <w:r w:rsidRPr="005B243F">
        <w:rPr>
          <w:rFonts w:ascii="Times New Roman" w:hAnsi="Times New Roman" w:cs="Times New Roman"/>
          <w:b/>
          <w:sz w:val="20"/>
          <w:szCs w:val="20"/>
        </w:rPr>
        <w:t>Undergraduate</w:t>
      </w:r>
      <w:r>
        <w:rPr>
          <w:rFonts w:ascii="Times New Roman" w:hAnsi="Times New Roman" w:cs="Times New Roman"/>
          <w:b/>
          <w:sz w:val="20"/>
          <w:szCs w:val="20"/>
        </w:rPr>
        <w:t xml:space="preserve"> Research Project</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sdt>
        <w:sdtPr>
          <w:rPr>
            <w:rFonts w:ascii="Times New Roman" w:hAnsi="Times New Roman" w:cs="Times New Roman"/>
            <w:b/>
            <w:sz w:val="20"/>
            <w:szCs w:val="20"/>
          </w:rPr>
          <w:id w:val="-1696456186"/>
          <w:placeholder>
            <w:docPart w:val="D7DCFEA4890740C096D1C41A6EB7A070"/>
          </w:placeholder>
          <w:date>
            <w:dateFormat w:val="MMMM yyyy"/>
            <w:lid w:val="en-US"/>
            <w:storeMappedDataAs w:val="dateTime"/>
            <w:calendar w:val="gregorian"/>
          </w:date>
        </w:sdtPr>
        <w:sdtEndPr/>
        <w:sdtContent>
          <w:r>
            <w:rPr>
              <w:rFonts w:ascii="Times New Roman" w:hAnsi="Times New Roman" w:cs="Times New Roman"/>
              <w:b/>
              <w:sz w:val="20"/>
              <w:szCs w:val="20"/>
            </w:rPr>
            <w:t>Present</w:t>
          </w:r>
        </w:sdtContent>
      </w:sdt>
      <w:r w:rsidRPr="005B243F">
        <w:rPr>
          <w:rFonts w:ascii="Times New Roman" w:hAnsi="Times New Roman" w:cs="Times New Roman"/>
          <w:b/>
          <w:sz w:val="20"/>
          <w:szCs w:val="20"/>
        </w:rPr>
        <w:t xml:space="preserve">    </w:t>
      </w:r>
    </w:p>
    <w:p w14:paraId="71676DB0" w14:textId="77777777" w:rsidR="00082744" w:rsidRDefault="00082744" w:rsidP="00082744">
      <w:pPr>
        <w:pStyle w:val="NormalBodyText"/>
        <w:rPr>
          <w:rFonts w:ascii="Times New Roman" w:hAnsi="Times New Roman" w:cs="Times New Roman"/>
          <w:sz w:val="20"/>
          <w:szCs w:val="20"/>
        </w:rPr>
      </w:pPr>
      <w:r w:rsidRPr="005B243F">
        <w:rPr>
          <w:rFonts w:ascii="Times New Roman" w:hAnsi="Times New Roman" w:cs="Times New Roman"/>
          <w:sz w:val="20"/>
          <w:szCs w:val="20"/>
        </w:rPr>
        <w:t xml:space="preserve">Motivated Cognition Lab – University of British Columbia </w:t>
      </w:r>
    </w:p>
    <w:p w14:paraId="768990E5" w14:textId="16888958" w:rsidR="00457427" w:rsidRPr="005B243F" w:rsidRDefault="00082744" w:rsidP="00457427">
      <w:pPr>
        <w:pStyle w:val="NormalBodyText"/>
        <w:rPr>
          <w:rFonts w:ascii="Times New Roman" w:hAnsi="Times New Roman" w:cs="Times New Roman"/>
          <w:sz w:val="20"/>
          <w:szCs w:val="20"/>
        </w:rPr>
      </w:pPr>
      <w:r>
        <w:rPr>
          <w:rFonts w:ascii="Times New Roman" w:hAnsi="Times New Roman" w:cs="Times New Roman"/>
          <w:sz w:val="20"/>
          <w:szCs w:val="20"/>
        </w:rPr>
        <w:t>Behavioral Sustainability Lab- University of British Columbia</w:t>
      </w:r>
    </w:p>
    <w:p w14:paraId="073FA36C" w14:textId="2E15E2E2"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 xml:space="preserve">Examining the affective responses produced by VR induced overview effect </w:t>
      </w:r>
    </w:p>
    <w:p w14:paraId="2F6D0C26" w14:textId="0F09BB08" w:rsidR="00082744" w:rsidRDefault="00082744" w:rsidP="00082744">
      <w:pPr>
        <w:pStyle w:val="NormalBodyText"/>
        <w:ind w:left="1008"/>
        <w:rPr>
          <w:rFonts w:ascii="Times New Roman" w:hAnsi="Times New Roman" w:cs="Times New Roman"/>
          <w:sz w:val="20"/>
          <w:szCs w:val="20"/>
        </w:rPr>
      </w:pPr>
      <w:r>
        <w:rPr>
          <w:rFonts w:ascii="Times New Roman" w:hAnsi="Times New Roman" w:cs="Times New Roman"/>
          <w:sz w:val="20"/>
          <w:szCs w:val="20"/>
        </w:rPr>
        <w:t xml:space="preserve">and its </w:t>
      </w:r>
      <w:r w:rsidR="00796F4D">
        <w:rPr>
          <w:rFonts w:ascii="Times New Roman" w:hAnsi="Times New Roman" w:cs="Times New Roman"/>
          <w:sz w:val="20"/>
          <w:szCs w:val="20"/>
        </w:rPr>
        <w:t>effect on</w:t>
      </w:r>
      <w:r>
        <w:rPr>
          <w:rFonts w:ascii="Times New Roman" w:hAnsi="Times New Roman" w:cs="Times New Roman"/>
          <w:sz w:val="20"/>
          <w:szCs w:val="20"/>
        </w:rPr>
        <w:t xml:space="preserve"> climate change attitudes</w:t>
      </w:r>
    </w:p>
    <w:p w14:paraId="0577E433" w14:textId="77777777"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Conducted literature review</w:t>
      </w:r>
    </w:p>
    <w:p w14:paraId="637A3C8F" w14:textId="77777777"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Created study design</w:t>
      </w:r>
    </w:p>
    <w:p w14:paraId="63723774" w14:textId="4635B508"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Rendered stimulus</w:t>
      </w:r>
      <w:r w:rsidR="00B53D61">
        <w:rPr>
          <w:rFonts w:ascii="Times New Roman" w:hAnsi="Times New Roman" w:cs="Times New Roman"/>
          <w:sz w:val="20"/>
          <w:szCs w:val="20"/>
        </w:rPr>
        <w:t xml:space="preserve"> (Earth)</w:t>
      </w:r>
      <w:r>
        <w:rPr>
          <w:rFonts w:ascii="Times New Roman" w:hAnsi="Times New Roman" w:cs="Times New Roman"/>
          <w:sz w:val="20"/>
          <w:szCs w:val="20"/>
        </w:rPr>
        <w:t xml:space="preserve"> in Unity</w:t>
      </w:r>
    </w:p>
    <w:p w14:paraId="2FC6407F" w14:textId="77777777"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Collect, record, and analyze subject data</w:t>
      </w:r>
    </w:p>
    <w:p w14:paraId="63A51C6E" w14:textId="02BAD4FE"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 xml:space="preserve">Co-supervised by Dr. </w:t>
      </w:r>
      <w:proofErr w:type="spellStart"/>
      <w:r>
        <w:rPr>
          <w:rFonts w:ascii="Times New Roman" w:hAnsi="Times New Roman" w:cs="Times New Roman"/>
          <w:sz w:val="20"/>
          <w:szCs w:val="20"/>
        </w:rPr>
        <w:t>Jiaying</w:t>
      </w:r>
      <w:proofErr w:type="spellEnd"/>
      <w:r>
        <w:rPr>
          <w:rFonts w:ascii="Times New Roman" w:hAnsi="Times New Roman" w:cs="Times New Roman"/>
          <w:sz w:val="20"/>
          <w:szCs w:val="20"/>
        </w:rPr>
        <w:t xml:space="preserve"> Zhao and Dr. Rebecca Todd</w:t>
      </w:r>
    </w:p>
    <w:p w14:paraId="5489C2F4" w14:textId="4408EAB3" w:rsidR="00F65B50" w:rsidRDefault="00F65B50" w:rsidP="00F65B50">
      <w:pPr>
        <w:pStyle w:val="NormalBodyText"/>
        <w:rPr>
          <w:rFonts w:ascii="Times New Roman" w:hAnsi="Times New Roman" w:cs="Times New Roman"/>
          <w:sz w:val="20"/>
          <w:szCs w:val="20"/>
        </w:rPr>
      </w:pPr>
    </w:p>
    <w:p w14:paraId="3426226D" w14:textId="19CCB8F7" w:rsidR="00F65B50" w:rsidRPr="005B243F" w:rsidRDefault="00F65B50" w:rsidP="00F65B50">
      <w:pPr>
        <w:pStyle w:val="NormalBodyText"/>
        <w:rPr>
          <w:rFonts w:ascii="Times New Roman" w:hAnsi="Times New Roman" w:cs="Times New Roman"/>
          <w:b/>
          <w:sz w:val="20"/>
          <w:szCs w:val="20"/>
        </w:rPr>
      </w:pPr>
      <w:r>
        <w:rPr>
          <w:rFonts w:ascii="Times New Roman" w:hAnsi="Times New Roman" w:cs="Times New Roman"/>
          <w:b/>
          <w:sz w:val="20"/>
          <w:szCs w:val="20"/>
        </w:rPr>
        <w:t xml:space="preserve">Undergraduate Research Assistant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sdt>
        <w:sdtPr>
          <w:rPr>
            <w:rFonts w:ascii="Times New Roman" w:hAnsi="Times New Roman" w:cs="Times New Roman"/>
            <w:b/>
            <w:sz w:val="20"/>
            <w:szCs w:val="20"/>
          </w:rPr>
          <w:id w:val="1080261178"/>
          <w:placeholder>
            <w:docPart w:val="1A91FC7558004409A049E08C30B04CF2"/>
          </w:placeholder>
          <w:date>
            <w:dateFormat w:val="MMMM yyyy"/>
            <w:lid w:val="en-US"/>
            <w:storeMappedDataAs w:val="dateTime"/>
            <w:calendar w:val="gregorian"/>
          </w:date>
        </w:sdtPr>
        <w:sdtEndPr/>
        <w:sdtContent>
          <w:r>
            <w:rPr>
              <w:rFonts w:ascii="Times New Roman" w:hAnsi="Times New Roman" w:cs="Times New Roman"/>
              <w:b/>
              <w:sz w:val="20"/>
              <w:szCs w:val="20"/>
            </w:rPr>
            <w:t>Present</w:t>
          </w:r>
        </w:sdtContent>
      </w:sdt>
      <w:r w:rsidRPr="005B243F">
        <w:rPr>
          <w:rFonts w:ascii="Times New Roman" w:hAnsi="Times New Roman" w:cs="Times New Roman"/>
          <w:b/>
          <w:sz w:val="20"/>
          <w:szCs w:val="20"/>
        </w:rPr>
        <w:t xml:space="preserve">    </w:t>
      </w:r>
    </w:p>
    <w:p w14:paraId="3C866FDB" w14:textId="7756DA96" w:rsidR="00F65B50" w:rsidRDefault="00F65B50" w:rsidP="00F65B50">
      <w:pPr>
        <w:pStyle w:val="NormalBodyText"/>
        <w:rPr>
          <w:rFonts w:ascii="Times New Roman" w:hAnsi="Times New Roman" w:cs="Times New Roman"/>
          <w:sz w:val="20"/>
          <w:szCs w:val="20"/>
        </w:rPr>
      </w:pPr>
      <w:r>
        <w:rPr>
          <w:rFonts w:ascii="Times New Roman" w:hAnsi="Times New Roman" w:cs="Times New Roman"/>
          <w:sz w:val="20"/>
          <w:szCs w:val="20"/>
        </w:rPr>
        <w:t>UBC Work Learn Program</w:t>
      </w:r>
    </w:p>
    <w:p w14:paraId="5A0C9564" w14:textId="0B9332BC" w:rsidR="00F65B50" w:rsidRPr="005B243F" w:rsidRDefault="00C70526" w:rsidP="00F65B50">
      <w:pPr>
        <w:pStyle w:val="NormalBodyText"/>
        <w:rPr>
          <w:rFonts w:ascii="Times New Roman" w:hAnsi="Times New Roman" w:cs="Times New Roman"/>
          <w:sz w:val="20"/>
          <w:szCs w:val="20"/>
        </w:rPr>
      </w:pPr>
      <w:r>
        <w:rPr>
          <w:rFonts w:ascii="Times New Roman" w:hAnsi="Times New Roman" w:cs="Times New Roman"/>
          <w:sz w:val="20"/>
          <w:szCs w:val="20"/>
        </w:rPr>
        <w:t>Behavioral Reward Affect + Impulsivity Neuroscience (BRAIN) Lab</w:t>
      </w:r>
      <w:r w:rsidR="001D4064">
        <w:rPr>
          <w:rFonts w:ascii="Times New Roman" w:hAnsi="Times New Roman" w:cs="Times New Roman"/>
          <w:sz w:val="20"/>
          <w:szCs w:val="20"/>
        </w:rPr>
        <w:t>- University of British Columbia</w:t>
      </w:r>
    </w:p>
    <w:p w14:paraId="0C7E08D1" w14:textId="5DE0AA8E" w:rsidR="00F65B50" w:rsidRDefault="00F65B50" w:rsidP="00F65B50">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Conduct experiments at the Burnaby Center for Mental Health and Addiction</w:t>
      </w:r>
    </w:p>
    <w:p w14:paraId="0EFBE6BA" w14:textId="2235A0CA" w:rsidR="00F65B50" w:rsidRDefault="00F65B50" w:rsidP="00F65B50">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 xml:space="preserve">Work on </w:t>
      </w:r>
      <w:r w:rsidR="00BE1F74">
        <w:rPr>
          <w:rFonts w:ascii="Times New Roman" w:hAnsi="Times New Roman" w:cs="Times New Roman"/>
          <w:sz w:val="20"/>
          <w:szCs w:val="20"/>
        </w:rPr>
        <w:t>several</w:t>
      </w:r>
      <w:r>
        <w:rPr>
          <w:rFonts w:ascii="Times New Roman" w:hAnsi="Times New Roman" w:cs="Times New Roman"/>
          <w:sz w:val="20"/>
          <w:szCs w:val="20"/>
        </w:rPr>
        <w:t xml:space="preserve"> different studies simultaneously </w:t>
      </w:r>
    </w:p>
    <w:p w14:paraId="489F09B8" w14:textId="3A09EC09" w:rsidR="00F65B50" w:rsidRDefault="00F65B50" w:rsidP="00F65B50">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Liaise between subjects, investigators, and lab staff</w:t>
      </w:r>
    </w:p>
    <w:p w14:paraId="29B0DF27" w14:textId="6F03D6A8" w:rsidR="00F65B50" w:rsidRDefault="00F65B50" w:rsidP="00F65B50">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Collect, record, and analyze subject data</w:t>
      </w:r>
    </w:p>
    <w:p w14:paraId="75C71573" w14:textId="77777777" w:rsidR="00082744" w:rsidRDefault="00082744" w:rsidP="00082744">
      <w:pPr>
        <w:pStyle w:val="NormalBodyText"/>
        <w:ind w:left="1008"/>
        <w:rPr>
          <w:rFonts w:ascii="Times New Roman" w:hAnsi="Times New Roman" w:cs="Times New Roman"/>
          <w:sz w:val="20"/>
          <w:szCs w:val="20"/>
        </w:rPr>
      </w:pPr>
    </w:p>
    <w:p w14:paraId="57932870" w14:textId="77777777" w:rsidR="00082744" w:rsidRPr="005B243F" w:rsidRDefault="00082744" w:rsidP="00082744">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Undergraduate Research Assistant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sdt>
        <w:sdtPr>
          <w:rPr>
            <w:rFonts w:ascii="Times New Roman" w:hAnsi="Times New Roman" w:cs="Times New Roman"/>
            <w:b/>
            <w:sz w:val="20"/>
            <w:szCs w:val="20"/>
          </w:rPr>
          <w:id w:val="-577435506"/>
          <w:placeholder>
            <w:docPart w:val="B547D3B7CCB94BA4967FAC1ED36F16FA"/>
          </w:placeholder>
          <w:date>
            <w:dateFormat w:val="MMMM yyyy"/>
            <w:lid w:val="en-US"/>
            <w:storeMappedDataAs w:val="dateTime"/>
            <w:calendar w:val="gregorian"/>
          </w:date>
        </w:sdtPr>
        <w:sdtEndPr/>
        <w:sdtContent>
          <w:r w:rsidRPr="005B243F">
            <w:rPr>
              <w:rFonts w:ascii="Times New Roman" w:hAnsi="Times New Roman" w:cs="Times New Roman"/>
              <w:b/>
              <w:sz w:val="20"/>
              <w:szCs w:val="20"/>
            </w:rPr>
            <w:t xml:space="preserve">2018-Present </w:t>
          </w:r>
        </w:sdtContent>
      </w:sdt>
      <w:r w:rsidRPr="005B243F">
        <w:rPr>
          <w:rFonts w:ascii="Times New Roman" w:hAnsi="Times New Roman" w:cs="Times New Roman"/>
          <w:b/>
          <w:sz w:val="20"/>
          <w:szCs w:val="20"/>
        </w:rPr>
        <w:t xml:space="preserve">    </w:t>
      </w:r>
    </w:p>
    <w:p w14:paraId="43832282" w14:textId="77777777" w:rsidR="00082744" w:rsidRPr="005B243F" w:rsidRDefault="00082744" w:rsidP="00082744">
      <w:pPr>
        <w:pStyle w:val="NormalBodyText"/>
        <w:rPr>
          <w:rFonts w:ascii="Times New Roman" w:hAnsi="Times New Roman" w:cs="Times New Roman"/>
          <w:sz w:val="20"/>
          <w:szCs w:val="20"/>
        </w:rPr>
      </w:pPr>
      <w:r w:rsidRPr="005B243F">
        <w:rPr>
          <w:rFonts w:ascii="Times New Roman" w:hAnsi="Times New Roman" w:cs="Times New Roman"/>
          <w:sz w:val="20"/>
          <w:szCs w:val="20"/>
        </w:rPr>
        <w:t xml:space="preserve">Motivated Cognition Lab – University of British Columbia </w:t>
      </w:r>
    </w:p>
    <w:p w14:paraId="18CFBC8E" w14:textId="77777777" w:rsidR="00082744" w:rsidRDefault="00082744" w:rsidP="00082744">
      <w:pPr>
        <w:pStyle w:val="NormalBodyText"/>
        <w:numPr>
          <w:ilvl w:val="0"/>
          <w:numId w:val="6"/>
        </w:numPr>
        <w:rPr>
          <w:rFonts w:ascii="Times New Roman" w:hAnsi="Times New Roman" w:cs="Times New Roman"/>
          <w:sz w:val="20"/>
          <w:szCs w:val="20"/>
        </w:rPr>
      </w:pPr>
      <w:r w:rsidRPr="005B243F">
        <w:rPr>
          <w:rFonts w:ascii="Times New Roman" w:hAnsi="Times New Roman" w:cs="Times New Roman"/>
          <w:sz w:val="20"/>
          <w:szCs w:val="20"/>
        </w:rPr>
        <w:t>Conducted experiment investigating influence of physiological arousal on reward</w:t>
      </w:r>
    </w:p>
    <w:p w14:paraId="74815991" w14:textId="77777777" w:rsidR="00082744" w:rsidRDefault="00082744" w:rsidP="00082744">
      <w:pPr>
        <w:pStyle w:val="NormalBodyText"/>
        <w:numPr>
          <w:ilvl w:val="0"/>
          <w:numId w:val="6"/>
        </w:numPr>
        <w:rPr>
          <w:rFonts w:ascii="Times New Roman" w:hAnsi="Times New Roman" w:cs="Times New Roman"/>
          <w:sz w:val="20"/>
          <w:szCs w:val="20"/>
        </w:rPr>
      </w:pPr>
      <w:r>
        <w:rPr>
          <w:rFonts w:ascii="Times New Roman" w:hAnsi="Times New Roman" w:cs="Times New Roman"/>
          <w:sz w:val="20"/>
          <w:szCs w:val="20"/>
        </w:rPr>
        <w:t xml:space="preserve">Conducted experiment examining attentional biases </w:t>
      </w:r>
    </w:p>
    <w:p w14:paraId="2156028B" w14:textId="77777777" w:rsidR="00082744" w:rsidRPr="005B243F" w:rsidRDefault="00082744" w:rsidP="00082744">
      <w:pPr>
        <w:pStyle w:val="NormalBodyText"/>
        <w:numPr>
          <w:ilvl w:val="0"/>
          <w:numId w:val="6"/>
        </w:numPr>
        <w:rPr>
          <w:rFonts w:ascii="Times New Roman" w:hAnsi="Times New Roman" w:cs="Times New Roman"/>
          <w:sz w:val="20"/>
          <w:szCs w:val="20"/>
        </w:rPr>
      </w:pPr>
      <w:r w:rsidRPr="005B243F">
        <w:rPr>
          <w:rFonts w:ascii="Times New Roman" w:hAnsi="Times New Roman" w:cs="Times New Roman"/>
          <w:sz w:val="20"/>
          <w:szCs w:val="20"/>
        </w:rPr>
        <w:t>Liaise between subjects, investigators, and lab staff</w:t>
      </w:r>
    </w:p>
    <w:p w14:paraId="7BAC5380" w14:textId="77777777" w:rsidR="00082744" w:rsidRDefault="00082744" w:rsidP="00082744">
      <w:pPr>
        <w:pStyle w:val="NormalBodyText"/>
        <w:numPr>
          <w:ilvl w:val="0"/>
          <w:numId w:val="6"/>
        </w:numPr>
        <w:rPr>
          <w:rFonts w:ascii="Times New Roman" w:hAnsi="Times New Roman" w:cs="Times New Roman"/>
          <w:sz w:val="20"/>
          <w:szCs w:val="20"/>
        </w:rPr>
      </w:pPr>
      <w:r w:rsidRPr="005B243F">
        <w:rPr>
          <w:rFonts w:ascii="Times New Roman" w:hAnsi="Times New Roman" w:cs="Times New Roman"/>
          <w:sz w:val="20"/>
          <w:szCs w:val="20"/>
        </w:rPr>
        <w:t>Collect, record, and analyze subject data</w:t>
      </w:r>
    </w:p>
    <w:p w14:paraId="01A9F210" w14:textId="1C845CAB" w:rsidR="00082744" w:rsidRDefault="00082744" w:rsidP="00082744">
      <w:pPr>
        <w:pStyle w:val="NormalBodyText"/>
        <w:ind w:left="1008"/>
        <w:rPr>
          <w:rFonts w:ascii="Times New Roman" w:hAnsi="Times New Roman" w:cs="Times New Roman"/>
          <w:sz w:val="20"/>
          <w:szCs w:val="20"/>
        </w:rPr>
      </w:pPr>
    </w:p>
    <w:p w14:paraId="1CE3DACC" w14:textId="77777777" w:rsidR="007D2125" w:rsidRPr="00082744" w:rsidRDefault="007D2125" w:rsidP="00082744">
      <w:pPr>
        <w:pStyle w:val="NormalBodyText"/>
        <w:ind w:left="1008"/>
        <w:rPr>
          <w:rFonts w:ascii="Times New Roman" w:hAnsi="Times New Roman" w:cs="Times New Roman"/>
          <w:b/>
          <w:sz w:val="20"/>
          <w:szCs w:val="20"/>
        </w:rPr>
      </w:pPr>
    </w:p>
    <w:p w14:paraId="5BA8782D" w14:textId="17F7B0DC" w:rsidR="005A5734" w:rsidRPr="005B243F" w:rsidRDefault="005A5734" w:rsidP="005A5734">
      <w:pPr>
        <w:pStyle w:val="NormalBodyText"/>
        <w:rPr>
          <w:rFonts w:ascii="Times New Roman" w:hAnsi="Times New Roman" w:cs="Times New Roman"/>
          <w:sz w:val="20"/>
          <w:szCs w:val="20"/>
        </w:rPr>
      </w:pPr>
      <w:r w:rsidRPr="005B243F">
        <w:rPr>
          <w:rFonts w:ascii="Times New Roman" w:hAnsi="Times New Roman" w:cs="Times New Roman"/>
          <w:b/>
          <w:sz w:val="20"/>
          <w:szCs w:val="20"/>
        </w:rPr>
        <w:t xml:space="preserve">Research Study in Psychology   </w:t>
      </w:r>
      <w:r w:rsidR="00930F49">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4A6C91">
        <w:rPr>
          <w:rFonts w:ascii="Times New Roman" w:hAnsi="Times New Roman" w:cs="Times New Roman"/>
          <w:b/>
          <w:sz w:val="20"/>
          <w:szCs w:val="20"/>
        </w:rPr>
        <w:t xml:space="preserve">                                               </w:t>
      </w:r>
      <w:r>
        <w:rPr>
          <w:rFonts w:ascii="Times New Roman" w:hAnsi="Times New Roman" w:cs="Times New Roman"/>
          <w:b/>
          <w:sz w:val="20"/>
          <w:szCs w:val="20"/>
        </w:rPr>
        <w:t xml:space="preserve">                                                                     2016</w:t>
      </w:r>
      <w:r w:rsidRPr="005B243F">
        <w:rPr>
          <w:rFonts w:ascii="Times New Roman" w:hAnsi="Times New Roman" w:cs="Times New Roman"/>
          <w:b/>
          <w:sz w:val="20"/>
          <w:szCs w:val="20"/>
        </w:rPr>
        <w:t xml:space="preserve">                                                                           </w:t>
      </w:r>
      <w:r w:rsidRPr="005B243F">
        <w:rPr>
          <w:rFonts w:ascii="Times New Roman" w:hAnsi="Times New Roman" w:cs="Times New Roman"/>
          <w:sz w:val="20"/>
          <w:szCs w:val="20"/>
        </w:rPr>
        <w:t>Undergraduate Research Course – University of British Columbia</w:t>
      </w:r>
    </w:p>
    <w:p w14:paraId="69174A7C" w14:textId="6CCC648B" w:rsidR="005A5734" w:rsidRPr="005B243F" w:rsidRDefault="005A5734" w:rsidP="005A5734">
      <w:pPr>
        <w:pStyle w:val="NormalBodyText"/>
        <w:numPr>
          <w:ilvl w:val="0"/>
          <w:numId w:val="12"/>
        </w:numPr>
        <w:rPr>
          <w:rFonts w:ascii="Times New Roman" w:hAnsi="Times New Roman" w:cs="Times New Roman"/>
          <w:sz w:val="20"/>
          <w:szCs w:val="20"/>
        </w:rPr>
      </w:pPr>
      <w:r w:rsidRPr="005B243F">
        <w:rPr>
          <w:rFonts w:ascii="Times New Roman" w:hAnsi="Times New Roman" w:cs="Times New Roman"/>
          <w:sz w:val="20"/>
          <w:szCs w:val="20"/>
        </w:rPr>
        <w:t>Designed and conducted experiment examining effects of music</w:t>
      </w:r>
      <w:r w:rsidR="00FB58A7">
        <w:rPr>
          <w:rFonts w:ascii="Times New Roman" w:hAnsi="Times New Roman" w:cs="Times New Roman"/>
          <w:sz w:val="20"/>
          <w:szCs w:val="20"/>
        </w:rPr>
        <w:t xml:space="preserve"> (Popular vs. Classical)</w:t>
      </w:r>
      <w:r w:rsidRPr="005B243F">
        <w:rPr>
          <w:rFonts w:ascii="Times New Roman" w:hAnsi="Times New Roman" w:cs="Times New Roman"/>
          <w:sz w:val="20"/>
          <w:szCs w:val="20"/>
        </w:rPr>
        <w:t xml:space="preserve"> on </w:t>
      </w:r>
    </w:p>
    <w:p w14:paraId="3D9165B7" w14:textId="77777777" w:rsidR="005A5734" w:rsidRPr="005B243F" w:rsidRDefault="005A5734" w:rsidP="005A5734">
      <w:pPr>
        <w:pStyle w:val="NormalBodyText"/>
        <w:ind w:left="1008"/>
        <w:rPr>
          <w:rFonts w:ascii="Times New Roman" w:hAnsi="Times New Roman" w:cs="Times New Roman"/>
          <w:sz w:val="20"/>
          <w:szCs w:val="20"/>
        </w:rPr>
      </w:pPr>
      <w:r w:rsidRPr="005B243F">
        <w:rPr>
          <w:rFonts w:ascii="Times New Roman" w:hAnsi="Times New Roman" w:cs="Times New Roman"/>
          <w:sz w:val="20"/>
          <w:szCs w:val="20"/>
        </w:rPr>
        <w:t>basic cognitive abilities</w:t>
      </w:r>
    </w:p>
    <w:p w14:paraId="0699653B" w14:textId="7E1FF963" w:rsidR="00E579D1" w:rsidRDefault="005A5734" w:rsidP="001B0FA9">
      <w:pPr>
        <w:pStyle w:val="NormalBodyText"/>
        <w:numPr>
          <w:ilvl w:val="0"/>
          <w:numId w:val="12"/>
        </w:numPr>
        <w:rPr>
          <w:rFonts w:ascii="Times New Roman" w:hAnsi="Times New Roman" w:cs="Times New Roman"/>
          <w:sz w:val="20"/>
          <w:szCs w:val="20"/>
        </w:rPr>
      </w:pPr>
      <w:r w:rsidRPr="00354712">
        <w:rPr>
          <w:rFonts w:ascii="Times New Roman" w:hAnsi="Times New Roman" w:cs="Times New Roman"/>
          <w:sz w:val="20"/>
          <w:szCs w:val="20"/>
        </w:rPr>
        <w:t xml:space="preserve">Presented </w:t>
      </w:r>
      <w:r w:rsidR="007E1BF9">
        <w:rPr>
          <w:rFonts w:ascii="Times New Roman" w:hAnsi="Times New Roman" w:cs="Times New Roman"/>
          <w:sz w:val="20"/>
          <w:szCs w:val="20"/>
        </w:rPr>
        <w:t>poster</w:t>
      </w:r>
      <w:r w:rsidRPr="00354712">
        <w:rPr>
          <w:rFonts w:ascii="Times New Roman" w:hAnsi="Times New Roman" w:cs="Times New Roman"/>
          <w:sz w:val="20"/>
          <w:szCs w:val="20"/>
        </w:rPr>
        <w:t xml:space="preserve"> at undergraduate Psychology research night</w:t>
      </w:r>
    </w:p>
    <w:p w14:paraId="2BAF38D0" w14:textId="7C234220" w:rsidR="00ED172E" w:rsidRDefault="00ED172E" w:rsidP="00ED172E">
      <w:pPr>
        <w:pStyle w:val="NormalBodyText"/>
        <w:rPr>
          <w:rFonts w:ascii="Times New Roman" w:hAnsi="Times New Roman" w:cs="Times New Roman"/>
          <w:sz w:val="20"/>
          <w:szCs w:val="20"/>
        </w:rPr>
      </w:pPr>
    </w:p>
    <w:p w14:paraId="6FACB929" w14:textId="77777777" w:rsidR="00ED172E" w:rsidRPr="00354712" w:rsidRDefault="00ED172E" w:rsidP="00ED172E">
      <w:pPr>
        <w:pStyle w:val="NormalBodyText"/>
        <w:rPr>
          <w:rFonts w:ascii="Times New Roman" w:hAnsi="Times New Roman" w:cs="Times New Roman"/>
          <w:sz w:val="20"/>
          <w:szCs w:val="20"/>
        </w:rPr>
      </w:pPr>
    </w:p>
    <w:p w14:paraId="45CD2E1F" w14:textId="7469DAED" w:rsidR="00E579D1" w:rsidRPr="005B243F" w:rsidRDefault="00E579D1" w:rsidP="00E579D1">
      <w:pPr>
        <w:pStyle w:val="SectionHeading"/>
        <w:rPr>
          <w:rFonts w:ascii="Times New Roman" w:hAnsi="Times New Roman" w:cs="Times New Roman"/>
          <w:sz w:val="20"/>
          <w:szCs w:val="20"/>
        </w:rPr>
      </w:pPr>
      <w:r w:rsidRPr="005B243F">
        <w:rPr>
          <w:rFonts w:ascii="Times New Roman" w:hAnsi="Times New Roman" w:cs="Times New Roman"/>
          <w:sz w:val="20"/>
          <w:szCs w:val="20"/>
        </w:rPr>
        <w:t>AWARDS/accomplishments</w:t>
      </w:r>
    </w:p>
    <w:p w14:paraId="6B6F431C" w14:textId="26DB37F2" w:rsidR="00E579D1" w:rsidRPr="005B243F" w:rsidRDefault="00E579D1" w:rsidP="00E579D1">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Publication: Evolutionary Plausibility of Connectionist Models of Cognition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sidR="00D704F3">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2018</w:t>
      </w:r>
      <w:r w:rsidRPr="005B243F">
        <w:rPr>
          <w:rFonts w:ascii="Times New Roman" w:hAnsi="Times New Roman" w:cs="Times New Roman"/>
          <w:b/>
          <w:sz w:val="20"/>
          <w:szCs w:val="20"/>
        </w:rPr>
        <w:t xml:space="preserve">                      </w:t>
      </w:r>
    </w:p>
    <w:p w14:paraId="266E7FEF"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Cognitive Systems Program – University of British Columbia</w:t>
      </w:r>
    </w:p>
    <w:p w14:paraId="782EC9EA" w14:textId="5A889687" w:rsidR="00E579D1" w:rsidRPr="005B243F" w:rsidRDefault="00E579D1" w:rsidP="00E579D1">
      <w:pPr>
        <w:pStyle w:val="NormalBodyText"/>
        <w:numPr>
          <w:ilvl w:val="0"/>
          <w:numId w:val="11"/>
        </w:numPr>
        <w:rPr>
          <w:rFonts w:ascii="Times New Roman" w:hAnsi="Times New Roman" w:cs="Times New Roman"/>
          <w:sz w:val="20"/>
          <w:szCs w:val="20"/>
        </w:rPr>
      </w:pPr>
      <w:r w:rsidRPr="005B243F">
        <w:rPr>
          <w:rFonts w:ascii="Times New Roman" w:hAnsi="Times New Roman" w:cs="Times New Roman"/>
          <w:sz w:val="20"/>
          <w:szCs w:val="20"/>
        </w:rPr>
        <w:t xml:space="preserve">Paper examining the empirical adequacy of </w:t>
      </w:r>
      <w:r w:rsidR="000E0665">
        <w:rPr>
          <w:rFonts w:ascii="Times New Roman" w:hAnsi="Times New Roman" w:cs="Times New Roman"/>
          <w:sz w:val="20"/>
          <w:szCs w:val="20"/>
        </w:rPr>
        <w:t xml:space="preserve">a </w:t>
      </w:r>
      <w:r w:rsidRPr="005B243F">
        <w:rPr>
          <w:rFonts w:ascii="Times New Roman" w:hAnsi="Times New Roman" w:cs="Times New Roman"/>
          <w:sz w:val="20"/>
          <w:szCs w:val="20"/>
        </w:rPr>
        <w:t>connectionist model</w:t>
      </w:r>
      <w:r w:rsidR="000E0665">
        <w:rPr>
          <w:rFonts w:ascii="Times New Roman" w:hAnsi="Times New Roman" w:cs="Times New Roman"/>
          <w:sz w:val="20"/>
          <w:szCs w:val="20"/>
        </w:rPr>
        <w:t xml:space="preserve"> of cognition</w:t>
      </w:r>
    </w:p>
    <w:p w14:paraId="36050AE6" w14:textId="1CDF202A" w:rsidR="00E579D1" w:rsidRDefault="00E579D1" w:rsidP="00E579D1">
      <w:pPr>
        <w:pStyle w:val="NormalBodyText"/>
        <w:ind w:left="1008"/>
        <w:rPr>
          <w:rFonts w:ascii="Times New Roman" w:hAnsi="Times New Roman" w:cs="Times New Roman"/>
          <w:sz w:val="20"/>
          <w:szCs w:val="20"/>
        </w:rPr>
      </w:pPr>
      <w:r w:rsidRPr="005B243F">
        <w:rPr>
          <w:rFonts w:ascii="Times New Roman" w:hAnsi="Times New Roman" w:cs="Times New Roman"/>
          <w:sz w:val="20"/>
          <w:szCs w:val="20"/>
        </w:rPr>
        <w:t>through an evolutionary framework</w:t>
      </w:r>
    </w:p>
    <w:p w14:paraId="61B04BE9" w14:textId="36FE4BCA" w:rsidR="005A5734" w:rsidRDefault="005A5734" w:rsidP="001D2825">
      <w:pPr>
        <w:pStyle w:val="NormalBodyText"/>
        <w:numPr>
          <w:ilvl w:val="0"/>
          <w:numId w:val="11"/>
        </w:numPr>
        <w:rPr>
          <w:rFonts w:ascii="Times New Roman" w:hAnsi="Times New Roman" w:cs="Times New Roman"/>
          <w:sz w:val="20"/>
          <w:szCs w:val="20"/>
        </w:rPr>
      </w:pPr>
      <w:r w:rsidRPr="00785677">
        <w:rPr>
          <w:rFonts w:ascii="Times New Roman" w:hAnsi="Times New Roman" w:cs="Times New Roman"/>
          <w:sz w:val="20"/>
          <w:szCs w:val="20"/>
        </w:rPr>
        <w:t>Co-authored with Bryce Hughes</w:t>
      </w:r>
    </w:p>
    <w:p w14:paraId="54AE426C" w14:textId="77777777" w:rsidR="00464CF8" w:rsidRPr="00785677" w:rsidRDefault="00464CF8" w:rsidP="00464CF8">
      <w:pPr>
        <w:pStyle w:val="NormalBodyText"/>
        <w:ind w:left="1008"/>
        <w:rPr>
          <w:rFonts w:ascii="Times New Roman" w:hAnsi="Times New Roman" w:cs="Times New Roman"/>
          <w:sz w:val="20"/>
          <w:szCs w:val="20"/>
        </w:rPr>
      </w:pPr>
    </w:p>
    <w:p w14:paraId="15FA65C9" w14:textId="20173FFB" w:rsidR="00E579D1" w:rsidRPr="005B243F" w:rsidRDefault="00464CF8" w:rsidP="00E579D1">
      <w:pPr>
        <w:pStyle w:val="NormalBodyText"/>
        <w:ind w:left="0"/>
        <w:rPr>
          <w:rFonts w:ascii="Times New Roman" w:hAnsi="Times New Roman" w:cs="Times New Roman"/>
          <w:b/>
          <w:sz w:val="20"/>
          <w:szCs w:val="20"/>
        </w:rPr>
      </w:pPr>
      <w:r>
        <w:rPr>
          <w:rFonts w:ascii="Times New Roman" w:hAnsi="Times New Roman" w:cs="Times New Roman"/>
          <w:b/>
          <w:sz w:val="20"/>
          <w:szCs w:val="20"/>
        </w:rPr>
        <w:t xml:space="preserve">      </w:t>
      </w:r>
      <w:r w:rsidR="00E579D1">
        <w:rPr>
          <w:rFonts w:ascii="Times New Roman" w:hAnsi="Times New Roman" w:cs="Times New Roman"/>
          <w:b/>
          <w:sz w:val="20"/>
          <w:szCs w:val="20"/>
        </w:rPr>
        <w:t>Visiting Philosopher</w:t>
      </w:r>
      <w:r w:rsidR="00E579D1" w:rsidRPr="005B243F">
        <w:rPr>
          <w:rFonts w:ascii="Times New Roman" w:hAnsi="Times New Roman" w:cs="Times New Roman"/>
          <w:b/>
          <w:sz w:val="20"/>
          <w:szCs w:val="20"/>
        </w:rPr>
        <w:t xml:space="preserve">                                         </w:t>
      </w:r>
      <w:r w:rsidR="00E579D1">
        <w:rPr>
          <w:rFonts w:ascii="Times New Roman" w:hAnsi="Times New Roman" w:cs="Times New Roman"/>
          <w:b/>
          <w:sz w:val="20"/>
          <w:szCs w:val="20"/>
        </w:rPr>
        <w:t xml:space="preserve">                                                                                                </w:t>
      </w:r>
      <w:r w:rsidR="00D704F3">
        <w:rPr>
          <w:rFonts w:ascii="Times New Roman" w:hAnsi="Times New Roman" w:cs="Times New Roman"/>
          <w:b/>
          <w:sz w:val="20"/>
          <w:szCs w:val="20"/>
        </w:rPr>
        <w:t xml:space="preserve">       </w:t>
      </w:r>
      <w:r w:rsidR="00E579D1" w:rsidRPr="005B243F">
        <w:rPr>
          <w:rFonts w:ascii="Times New Roman" w:hAnsi="Times New Roman" w:cs="Times New Roman"/>
          <w:b/>
          <w:sz w:val="20"/>
          <w:szCs w:val="20"/>
        </w:rPr>
        <w:t xml:space="preserve"> </w:t>
      </w:r>
      <w:r w:rsidR="00E579D1">
        <w:rPr>
          <w:rFonts w:ascii="Times New Roman" w:hAnsi="Times New Roman" w:cs="Times New Roman"/>
          <w:b/>
          <w:sz w:val="20"/>
          <w:szCs w:val="20"/>
        </w:rPr>
        <w:t>2018</w:t>
      </w:r>
    </w:p>
    <w:p w14:paraId="421F8C30" w14:textId="6B9E5826" w:rsidR="00E579D1" w:rsidRDefault="00E579D1" w:rsidP="00E579D1">
      <w:pPr>
        <w:pStyle w:val="NormalBodyText"/>
        <w:rPr>
          <w:rFonts w:ascii="Times New Roman" w:hAnsi="Times New Roman" w:cs="Times New Roman"/>
          <w:sz w:val="20"/>
          <w:szCs w:val="20"/>
        </w:rPr>
      </w:pPr>
      <w:r>
        <w:rPr>
          <w:rFonts w:ascii="Times New Roman" w:hAnsi="Times New Roman" w:cs="Times New Roman"/>
          <w:sz w:val="20"/>
          <w:szCs w:val="20"/>
        </w:rPr>
        <w:t>University of Pittsburgh, Department of Philosophy</w:t>
      </w:r>
    </w:p>
    <w:p w14:paraId="34A88D16" w14:textId="2F04EA03" w:rsidR="00271D37" w:rsidRPr="005B243F" w:rsidRDefault="00271D37" w:rsidP="00E579D1">
      <w:pPr>
        <w:pStyle w:val="NormalBodyText"/>
        <w:rPr>
          <w:rFonts w:ascii="Times New Roman" w:hAnsi="Times New Roman" w:cs="Times New Roman"/>
          <w:sz w:val="20"/>
          <w:szCs w:val="20"/>
        </w:rPr>
      </w:pPr>
      <w:r>
        <w:rPr>
          <w:rFonts w:ascii="Times New Roman" w:hAnsi="Times New Roman" w:cs="Times New Roman"/>
          <w:sz w:val="20"/>
          <w:szCs w:val="20"/>
        </w:rPr>
        <w:t xml:space="preserve">University of </w:t>
      </w:r>
      <w:r w:rsidR="00141B0E">
        <w:rPr>
          <w:rFonts w:ascii="Times New Roman" w:hAnsi="Times New Roman" w:cs="Times New Roman"/>
          <w:sz w:val="20"/>
          <w:szCs w:val="20"/>
        </w:rPr>
        <w:t>Pittsburgh</w:t>
      </w:r>
      <w:r>
        <w:rPr>
          <w:rFonts w:ascii="Times New Roman" w:hAnsi="Times New Roman" w:cs="Times New Roman"/>
          <w:sz w:val="20"/>
          <w:szCs w:val="20"/>
        </w:rPr>
        <w:t xml:space="preserve"> Summer Program in Philosophy</w:t>
      </w:r>
    </w:p>
    <w:p w14:paraId="4F51E1CE" w14:textId="77777777" w:rsidR="00E579D1" w:rsidRPr="00EF7649" w:rsidRDefault="00E579D1" w:rsidP="00E579D1">
      <w:pPr>
        <w:pStyle w:val="NormalBodyText"/>
        <w:numPr>
          <w:ilvl w:val="0"/>
          <w:numId w:val="11"/>
        </w:numPr>
        <w:rPr>
          <w:rFonts w:ascii="Times New Roman" w:hAnsi="Times New Roman" w:cs="Times New Roman"/>
          <w:sz w:val="20"/>
          <w:szCs w:val="20"/>
        </w:rPr>
      </w:pPr>
      <w:r w:rsidRPr="00EF7649">
        <w:rPr>
          <w:rFonts w:ascii="Times New Roman" w:hAnsi="Times New Roman" w:cs="Times New Roman"/>
          <w:sz w:val="20"/>
          <w:szCs w:val="20"/>
        </w:rPr>
        <w:t xml:space="preserve">Worked with other visiting philosophers on a wide range of issues in philosophy of science. Areas discussed were laws of nature, thought experiments, scientific controversies, confirmation theory, and ethical issues related to genetic technologies. Fellowship was funded by Pittsburgh University's Center for Philosophy of Science. </w:t>
      </w:r>
      <w:r w:rsidRPr="00EF7649">
        <w:rPr>
          <w:rFonts w:ascii="Times New Roman" w:hAnsi="Times New Roman" w:cs="Times New Roman"/>
          <w:sz w:val="20"/>
          <w:szCs w:val="20"/>
        </w:rPr>
        <w:br/>
        <w:t>http://www.pitt.edu/~pittcntr/Events/All/psp2/psp2.html</w:t>
      </w:r>
    </w:p>
    <w:p w14:paraId="5B3CDFF8" w14:textId="77777777" w:rsidR="004D0F8C" w:rsidRDefault="004D0F8C" w:rsidP="00E579D1">
      <w:pPr>
        <w:pStyle w:val="NormalBodyText"/>
        <w:ind w:left="0"/>
        <w:rPr>
          <w:rFonts w:ascii="Times New Roman" w:hAnsi="Times New Roman" w:cs="Times New Roman"/>
          <w:sz w:val="20"/>
          <w:szCs w:val="20"/>
        </w:rPr>
      </w:pPr>
    </w:p>
    <w:p w14:paraId="13C75C9B" w14:textId="27C82732" w:rsidR="00E579D1" w:rsidRPr="005B243F" w:rsidRDefault="00E579D1" w:rsidP="00E579D1">
      <w:pPr>
        <w:pStyle w:val="NormalBodyText"/>
        <w:ind w:left="0"/>
        <w:rPr>
          <w:rFonts w:ascii="Times New Roman" w:hAnsi="Times New Roman" w:cs="Times New Roman"/>
          <w:sz w:val="20"/>
          <w:szCs w:val="20"/>
        </w:rPr>
      </w:pPr>
      <w:r>
        <w:rPr>
          <w:rFonts w:ascii="Times New Roman" w:hAnsi="Times New Roman" w:cs="Times New Roman"/>
          <w:sz w:val="20"/>
          <w:szCs w:val="20"/>
        </w:rPr>
        <w:t xml:space="preserve"> </w:t>
      </w:r>
      <w:r w:rsidR="004D0F8C">
        <w:rPr>
          <w:rFonts w:ascii="Times New Roman" w:hAnsi="Times New Roman" w:cs="Times New Roman"/>
          <w:sz w:val="20"/>
          <w:szCs w:val="20"/>
        </w:rPr>
        <w:t xml:space="preserve">    </w:t>
      </w:r>
      <w:r w:rsidRPr="005B243F">
        <w:rPr>
          <w:rFonts w:ascii="Times New Roman" w:hAnsi="Times New Roman" w:cs="Times New Roman"/>
          <w:b/>
          <w:sz w:val="20"/>
          <w:szCs w:val="20"/>
        </w:rPr>
        <w:t>Cognitive Systems Podcast</w:t>
      </w:r>
      <w:r w:rsidR="00822650">
        <w:rPr>
          <w:rFonts w:ascii="Times New Roman" w:hAnsi="Times New Roman" w:cs="Times New Roman"/>
          <w:b/>
          <w:sz w:val="20"/>
          <w:szCs w:val="20"/>
        </w:rPr>
        <w:t xml:space="preserve"> (</w:t>
      </w:r>
      <w:proofErr w:type="gramStart"/>
      <w:r w:rsidR="003A01BB">
        <w:rPr>
          <w:rFonts w:ascii="Times New Roman" w:hAnsi="Times New Roman" w:cs="Times New Roman"/>
          <w:b/>
          <w:sz w:val="20"/>
          <w:szCs w:val="20"/>
        </w:rPr>
        <w:t xml:space="preserve">CogsCast)  </w:t>
      </w:r>
      <w:r w:rsidRPr="005B243F">
        <w:rPr>
          <w:rFonts w:ascii="Times New Roman" w:hAnsi="Times New Roman" w:cs="Times New Roman"/>
          <w:b/>
          <w:sz w:val="20"/>
          <w:szCs w:val="20"/>
        </w:rPr>
        <w:t xml:space="preserve"> </w:t>
      </w:r>
      <w:proofErr w:type="gramEnd"/>
      <w:r w:rsidR="003A01BB">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sidR="00D704F3">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2017-Present</w:t>
      </w:r>
      <w:r w:rsidRPr="005B243F">
        <w:rPr>
          <w:rFonts w:ascii="Times New Roman" w:hAnsi="Times New Roman" w:cs="Times New Roman"/>
          <w:b/>
          <w:sz w:val="20"/>
          <w:szCs w:val="20"/>
        </w:rPr>
        <w:t xml:space="preserve">                           </w:t>
      </w:r>
      <w:r w:rsidRPr="005B243F">
        <w:rPr>
          <w:rFonts w:ascii="Times New Roman" w:hAnsi="Times New Roman" w:cs="Times New Roman"/>
          <w:sz w:val="20"/>
          <w:szCs w:val="20"/>
        </w:rPr>
        <w:t xml:space="preserve">    </w:t>
      </w:r>
    </w:p>
    <w:p w14:paraId="6238592F"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Official Podcast of UBC CSS – University of British Columbia</w:t>
      </w:r>
    </w:p>
    <w:p w14:paraId="26C246BA" w14:textId="77777777" w:rsidR="00E579D1" w:rsidRPr="005B243F" w:rsidRDefault="00E579D1" w:rsidP="00E579D1">
      <w:pPr>
        <w:pStyle w:val="NormalBodyText"/>
        <w:numPr>
          <w:ilvl w:val="0"/>
          <w:numId w:val="11"/>
        </w:numPr>
        <w:rPr>
          <w:rFonts w:ascii="Times New Roman" w:hAnsi="Times New Roman" w:cs="Times New Roman"/>
          <w:sz w:val="20"/>
          <w:szCs w:val="20"/>
        </w:rPr>
      </w:pPr>
      <w:r w:rsidRPr="005B243F">
        <w:rPr>
          <w:rFonts w:ascii="Times New Roman" w:hAnsi="Times New Roman" w:cs="Times New Roman"/>
          <w:sz w:val="20"/>
          <w:szCs w:val="20"/>
        </w:rPr>
        <w:t>Cofounder and host</w:t>
      </w:r>
    </w:p>
    <w:p w14:paraId="06202192" w14:textId="4ED3FC80" w:rsidR="00E579D1" w:rsidRDefault="00E579D1" w:rsidP="00E579D1">
      <w:pPr>
        <w:pStyle w:val="NormalBodyText"/>
        <w:numPr>
          <w:ilvl w:val="0"/>
          <w:numId w:val="11"/>
        </w:numPr>
        <w:rPr>
          <w:rFonts w:ascii="Times New Roman" w:hAnsi="Times New Roman" w:cs="Times New Roman"/>
          <w:sz w:val="20"/>
          <w:szCs w:val="20"/>
        </w:rPr>
      </w:pPr>
      <w:r w:rsidRPr="005B243F">
        <w:rPr>
          <w:rFonts w:ascii="Times New Roman" w:hAnsi="Times New Roman" w:cs="Times New Roman"/>
          <w:sz w:val="20"/>
          <w:szCs w:val="20"/>
        </w:rPr>
        <w:t>Discuss and examine various topics of interest in Cognitive Systems</w:t>
      </w:r>
    </w:p>
    <w:p w14:paraId="358A910B" w14:textId="02DD7A21" w:rsidR="00C125AE" w:rsidRDefault="00C125AE" w:rsidP="00E579D1">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Topics include but are not limited to consciousness, intelligence, and emerging technologies</w:t>
      </w:r>
    </w:p>
    <w:p w14:paraId="11BA59EC" w14:textId="35186490" w:rsidR="00CF57C8" w:rsidRDefault="00CF57C8" w:rsidP="00CF57C8">
      <w:pPr>
        <w:pStyle w:val="NormalBodyText"/>
        <w:rPr>
          <w:rFonts w:ascii="Times New Roman" w:hAnsi="Times New Roman" w:cs="Times New Roman"/>
          <w:sz w:val="20"/>
          <w:szCs w:val="20"/>
        </w:rPr>
      </w:pPr>
    </w:p>
    <w:p w14:paraId="2FAEB95E" w14:textId="77777777" w:rsidR="00F72D69" w:rsidRDefault="004D0F8C" w:rsidP="00CF57C8">
      <w:pPr>
        <w:pStyle w:val="NormalBodyText"/>
        <w:ind w:left="0"/>
        <w:rPr>
          <w:rFonts w:ascii="Times New Roman" w:hAnsi="Times New Roman" w:cs="Times New Roman"/>
          <w:b/>
          <w:sz w:val="20"/>
          <w:szCs w:val="20"/>
        </w:rPr>
      </w:pPr>
      <w:r>
        <w:rPr>
          <w:rFonts w:ascii="Times New Roman" w:hAnsi="Times New Roman" w:cs="Times New Roman"/>
          <w:b/>
          <w:sz w:val="20"/>
          <w:szCs w:val="20"/>
        </w:rPr>
        <w:t xml:space="preserve">  </w:t>
      </w:r>
    </w:p>
    <w:p w14:paraId="07BAFDA8" w14:textId="29641747" w:rsidR="00F72D69" w:rsidRPr="005B243F" w:rsidRDefault="00F72D69" w:rsidP="00F72D69">
      <w:pPr>
        <w:pStyle w:val="NormalBodyText"/>
        <w:ind w:left="0"/>
        <w:rPr>
          <w:rFonts w:ascii="Times New Roman" w:hAnsi="Times New Roman" w:cs="Times New Roman"/>
          <w:sz w:val="20"/>
          <w:szCs w:val="20"/>
        </w:rPr>
      </w:pPr>
      <w:r>
        <w:rPr>
          <w:rFonts w:ascii="Times New Roman" w:hAnsi="Times New Roman" w:cs="Times New Roman"/>
          <w:b/>
          <w:sz w:val="20"/>
          <w:szCs w:val="20"/>
        </w:rPr>
        <w:t xml:space="preserve">   </w:t>
      </w:r>
      <w:r w:rsidR="00464CF8">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Cognitive Systems </w:t>
      </w:r>
      <w:r>
        <w:rPr>
          <w:rFonts w:ascii="Times New Roman" w:hAnsi="Times New Roman" w:cs="Times New Roman"/>
          <w:b/>
          <w:sz w:val="20"/>
          <w:szCs w:val="20"/>
        </w:rPr>
        <w:t>Society (</w:t>
      </w:r>
      <w:proofErr w:type="gramStart"/>
      <w:r>
        <w:rPr>
          <w:rFonts w:ascii="Times New Roman" w:hAnsi="Times New Roman" w:cs="Times New Roman"/>
          <w:b/>
          <w:sz w:val="20"/>
          <w:szCs w:val="20"/>
        </w:rPr>
        <w:t>CSS)</w:t>
      </w:r>
      <w:r w:rsidRPr="005B243F">
        <w:rPr>
          <w:rFonts w:ascii="Times New Roman" w:hAnsi="Times New Roman" w:cs="Times New Roman"/>
          <w:b/>
          <w:sz w:val="20"/>
          <w:szCs w:val="20"/>
        </w:rPr>
        <w:t xml:space="preserve">   </w:t>
      </w:r>
      <w:proofErr w:type="gramEnd"/>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Pr>
          <w:rFonts w:ascii="Times New Roman" w:hAnsi="Times New Roman" w:cs="Times New Roman"/>
          <w:b/>
          <w:sz w:val="20"/>
          <w:szCs w:val="20"/>
        </w:rPr>
        <w:t>2019-Present</w:t>
      </w:r>
      <w:r w:rsidRPr="005B243F">
        <w:rPr>
          <w:rFonts w:ascii="Times New Roman" w:hAnsi="Times New Roman" w:cs="Times New Roman"/>
          <w:b/>
          <w:sz w:val="20"/>
          <w:szCs w:val="20"/>
        </w:rPr>
        <w:t xml:space="preserve">                           </w:t>
      </w:r>
      <w:r w:rsidRPr="005B243F">
        <w:rPr>
          <w:rFonts w:ascii="Times New Roman" w:hAnsi="Times New Roman" w:cs="Times New Roman"/>
          <w:sz w:val="20"/>
          <w:szCs w:val="20"/>
        </w:rPr>
        <w:t xml:space="preserve">    </w:t>
      </w:r>
    </w:p>
    <w:p w14:paraId="2BA1C90F" w14:textId="77777777" w:rsidR="00F72D69" w:rsidRPr="005B243F" w:rsidRDefault="00F72D69" w:rsidP="00F72D69">
      <w:pPr>
        <w:pStyle w:val="NormalBodyText"/>
        <w:rPr>
          <w:rFonts w:ascii="Times New Roman" w:hAnsi="Times New Roman" w:cs="Times New Roman"/>
          <w:sz w:val="20"/>
          <w:szCs w:val="20"/>
        </w:rPr>
      </w:pPr>
      <w:r>
        <w:rPr>
          <w:rFonts w:ascii="Times New Roman" w:hAnsi="Times New Roman" w:cs="Times New Roman"/>
          <w:sz w:val="20"/>
          <w:szCs w:val="20"/>
        </w:rPr>
        <w:t>Vice-President Media</w:t>
      </w:r>
    </w:p>
    <w:p w14:paraId="78AB12AC" w14:textId="77777777" w:rsidR="00F72D69" w:rsidRPr="005B243F" w:rsidRDefault="00F72D69" w:rsidP="00F72D69">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Responsible for the Cognitive System Podcast (CogsCast)</w:t>
      </w:r>
    </w:p>
    <w:p w14:paraId="55F84299" w14:textId="77777777" w:rsidR="00F72D69" w:rsidRDefault="00F72D69" w:rsidP="00F72D69">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Responsible for running the Cognitive Systems Society Website</w:t>
      </w:r>
    </w:p>
    <w:p w14:paraId="301FDA00" w14:textId="77777777" w:rsidR="00F72D69" w:rsidRDefault="00F72D69" w:rsidP="00F72D69">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Responsible for creating and sending newsletters</w:t>
      </w:r>
    </w:p>
    <w:p w14:paraId="50FAF37D" w14:textId="77777777" w:rsidR="00F72D69" w:rsidRPr="00B0541F" w:rsidRDefault="00F72D69" w:rsidP="00F72D69">
      <w:pPr>
        <w:pStyle w:val="NormalBodyText"/>
        <w:numPr>
          <w:ilvl w:val="0"/>
          <w:numId w:val="11"/>
        </w:numPr>
        <w:rPr>
          <w:rFonts w:ascii="Times New Roman" w:hAnsi="Times New Roman" w:cs="Times New Roman"/>
          <w:sz w:val="20"/>
          <w:szCs w:val="20"/>
        </w:rPr>
      </w:pPr>
      <w:r w:rsidRPr="00B0541F">
        <w:rPr>
          <w:rFonts w:ascii="Times New Roman" w:hAnsi="Times New Roman" w:cs="Times New Roman"/>
          <w:sz w:val="20"/>
          <w:szCs w:val="20"/>
        </w:rPr>
        <w:t>Planning and running academic and social events throughout the year</w:t>
      </w:r>
    </w:p>
    <w:p w14:paraId="6742C636" w14:textId="77777777" w:rsidR="00F72D69" w:rsidRDefault="00F72D69" w:rsidP="00CF57C8">
      <w:pPr>
        <w:pStyle w:val="NormalBodyText"/>
        <w:ind w:left="0"/>
        <w:rPr>
          <w:rFonts w:ascii="Times New Roman" w:hAnsi="Times New Roman" w:cs="Times New Roman"/>
          <w:b/>
          <w:sz w:val="20"/>
          <w:szCs w:val="20"/>
        </w:rPr>
      </w:pPr>
    </w:p>
    <w:p w14:paraId="5FAF91AD" w14:textId="007FADC6" w:rsidR="00CF57C8" w:rsidRPr="005B243F" w:rsidRDefault="004D0F8C" w:rsidP="00CF57C8">
      <w:pPr>
        <w:pStyle w:val="NormalBodyText"/>
        <w:ind w:left="0"/>
        <w:rPr>
          <w:rFonts w:ascii="Times New Roman" w:hAnsi="Times New Roman" w:cs="Times New Roman"/>
          <w:sz w:val="20"/>
          <w:szCs w:val="20"/>
        </w:rPr>
      </w:pPr>
      <w:r>
        <w:rPr>
          <w:rFonts w:ascii="Times New Roman" w:hAnsi="Times New Roman" w:cs="Times New Roman"/>
          <w:b/>
          <w:sz w:val="20"/>
          <w:szCs w:val="20"/>
        </w:rPr>
        <w:t xml:space="preserve">  </w:t>
      </w:r>
      <w:r w:rsidR="00F72D69">
        <w:rPr>
          <w:rFonts w:ascii="Times New Roman" w:hAnsi="Times New Roman" w:cs="Times New Roman"/>
          <w:b/>
          <w:sz w:val="20"/>
          <w:szCs w:val="20"/>
        </w:rPr>
        <w:t xml:space="preserve">   </w:t>
      </w:r>
      <w:r w:rsidR="00CF57C8" w:rsidRPr="005B243F">
        <w:rPr>
          <w:rFonts w:ascii="Times New Roman" w:hAnsi="Times New Roman" w:cs="Times New Roman"/>
          <w:b/>
          <w:sz w:val="20"/>
          <w:szCs w:val="20"/>
        </w:rPr>
        <w:t xml:space="preserve">Cognitive Systems </w:t>
      </w:r>
      <w:r w:rsidR="00CF57C8">
        <w:rPr>
          <w:rFonts w:ascii="Times New Roman" w:hAnsi="Times New Roman" w:cs="Times New Roman"/>
          <w:b/>
          <w:sz w:val="20"/>
          <w:szCs w:val="20"/>
        </w:rPr>
        <w:t>Society (</w:t>
      </w:r>
      <w:proofErr w:type="gramStart"/>
      <w:r w:rsidR="00411AF4">
        <w:rPr>
          <w:rFonts w:ascii="Times New Roman" w:hAnsi="Times New Roman" w:cs="Times New Roman"/>
          <w:b/>
          <w:sz w:val="20"/>
          <w:szCs w:val="20"/>
        </w:rPr>
        <w:t>CSS)</w:t>
      </w:r>
      <w:r w:rsidR="00411AF4" w:rsidRPr="005B243F">
        <w:rPr>
          <w:rFonts w:ascii="Times New Roman" w:hAnsi="Times New Roman" w:cs="Times New Roman"/>
          <w:b/>
          <w:sz w:val="20"/>
          <w:szCs w:val="20"/>
        </w:rPr>
        <w:t xml:space="preserve">  </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sidR="00CF57C8" w:rsidRPr="005B243F">
        <w:rPr>
          <w:rFonts w:ascii="Times New Roman" w:hAnsi="Times New Roman" w:cs="Times New Roman"/>
          <w:b/>
          <w:sz w:val="20"/>
          <w:szCs w:val="20"/>
        </w:rPr>
        <w:t xml:space="preserve">                                                                         </w:t>
      </w:r>
      <w:r w:rsidR="00CF57C8">
        <w:rPr>
          <w:rFonts w:ascii="Times New Roman" w:hAnsi="Times New Roman" w:cs="Times New Roman"/>
          <w:b/>
          <w:sz w:val="20"/>
          <w:szCs w:val="20"/>
        </w:rPr>
        <w:t xml:space="preserve">                  </w:t>
      </w:r>
      <w:r w:rsidR="00CF57C8" w:rsidRPr="005B243F">
        <w:rPr>
          <w:rFonts w:ascii="Times New Roman" w:hAnsi="Times New Roman" w:cs="Times New Roman"/>
          <w:b/>
          <w:sz w:val="20"/>
          <w:szCs w:val="20"/>
        </w:rPr>
        <w:t xml:space="preserve">  </w:t>
      </w:r>
      <w:r w:rsidR="00CF57C8">
        <w:rPr>
          <w:rFonts w:ascii="Times New Roman" w:hAnsi="Times New Roman" w:cs="Times New Roman"/>
          <w:b/>
          <w:sz w:val="20"/>
          <w:szCs w:val="20"/>
        </w:rPr>
        <w:t xml:space="preserve">        </w:t>
      </w:r>
      <w:r w:rsidR="00CF57C8" w:rsidRPr="005B243F">
        <w:rPr>
          <w:rFonts w:ascii="Times New Roman" w:hAnsi="Times New Roman" w:cs="Times New Roman"/>
          <w:b/>
          <w:sz w:val="20"/>
          <w:szCs w:val="20"/>
        </w:rPr>
        <w:t xml:space="preserve"> </w:t>
      </w:r>
      <w:r w:rsidR="00E44100">
        <w:rPr>
          <w:rFonts w:ascii="Times New Roman" w:hAnsi="Times New Roman" w:cs="Times New Roman"/>
          <w:b/>
          <w:sz w:val="20"/>
          <w:szCs w:val="20"/>
        </w:rPr>
        <w:t xml:space="preserve">        </w:t>
      </w:r>
      <w:r w:rsidR="00CF57C8" w:rsidRPr="005B243F">
        <w:rPr>
          <w:rFonts w:ascii="Times New Roman" w:hAnsi="Times New Roman" w:cs="Times New Roman"/>
          <w:b/>
          <w:sz w:val="20"/>
          <w:szCs w:val="20"/>
        </w:rPr>
        <w:t xml:space="preserve"> </w:t>
      </w:r>
      <w:r w:rsidR="00CF57C8">
        <w:rPr>
          <w:rFonts w:ascii="Times New Roman" w:hAnsi="Times New Roman" w:cs="Times New Roman"/>
          <w:b/>
          <w:sz w:val="20"/>
          <w:szCs w:val="20"/>
        </w:rPr>
        <w:t>201</w:t>
      </w:r>
      <w:r w:rsidR="00AF419A">
        <w:rPr>
          <w:rFonts w:ascii="Times New Roman" w:hAnsi="Times New Roman" w:cs="Times New Roman"/>
          <w:b/>
          <w:sz w:val="20"/>
          <w:szCs w:val="20"/>
        </w:rPr>
        <w:t>8</w:t>
      </w:r>
      <w:r w:rsidR="00CF57C8">
        <w:rPr>
          <w:rFonts w:ascii="Times New Roman" w:hAnsi="Times New Roman" w:cs="Times New Roman"/>
          <w:b/>
          <w:sz w:val="20"/>
          <w:szCs w:val="20"/>
        </w:rPr>
        <w:t>-</w:t>
      </w:r>
      <w:r w:rsidR="00AF419A">
        <w:rPr>
          <w:rFonts w:ascii="Times New Roman" w:hAnsi="Times New Roman" w:cs="Times New Roman"/>
          <w:b/>
          <w:sz w:val="20"/>
          <w:szCs w:val="20"/>
        </w:rPr>
        <w:t>2019</w:t>
      </w:r>
      <w:r w:rsidR="00CF57C8" w:rsidRPr="005B243F">
        <w:rPr>
          <w:rFonts w:ascii="Times New Roman" w:hAnsi="Times New Roman" w:cs="Times New Roman"/>
          <w:b/>
          <w:sz w:val="20"/>
          <w:szCs w:val="20"/>
        </w:rPr>
        <w:t xml:space="preserve">                           </w:t>
      </w:r>
      <w:r w:rsidR="00CF57C8" w:rsidRPr="005B243F">
        <w:rPr>
          <w:rFonts w:ascii="Times New Roman" w:hAnsi="Times New Roman" w:cs="Times New Roman"/>
          <w:sz w:val="20"/>
          <w:szCs w:val="20"/>
        </w:rPr>
        <w:t xml:space="preserve">    </w:t>
      </w:r>
    </w:p>
    <w:p w14:paraId="6D748631" w14:textId="7114860E" w:rsidR="00CF57C8" w:rsidRPr="005B243F" w:rsidRDefault="00CF57C8" w:rsidP="00CF57C8">
      <w:pPr>
        <w:pStyle w:val="NormalBodyText"/>
        <w:rPr>
          <w:rFonts w:ascii="Times New Roman" w:hAnsi="Times New Roman" w:cs="Times New Roman"/>
          <w:sz w:val="20"/>
          <w:szCs w:val="20"/>
        </w:rPr>
      </w:pPr>
      <w:r>
        <w:rPr>
          <w:rFonts w:ascii="Times New Roman" w:hAnsi="Times New Roman" w:cs="Times New Roman"/>
          <w:sz w:val="20"/>
          <w:szCs w:val="20"/>
        </w:rPr>
        <w:t xml:space="preserve">Vice-President Arts External </w:t>
      </w:r>
    </w:p>
    <w:p w14:paraId="2A4CF8AB" w14:textId="48BCFEF8" w:rsidR="00CF57C8" w:rsidRPr="005B243F" w:rsidRDefault="00CF57C8" w:rsidP="00CF57C8">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Cognitive Systems Representative to the Arts Undergraduate Society</w:t>
      </w:r>
      <w:r w:rsidR="00E44100">
        <w:rPr>
          <w:rFonts w:ascii="Times New Roman" w:hAnsi="Times New Roman" w:cs="Times New Roman"/>
          <w:sz w:val="20"/>
          <w:szCs w:val="20"/>
        </w:rPr>
        <w:t xml:space="preserve"> (AUS)</w:t>
      </w:r>
    </w:p>
    <w:p w14:paraId="65EC7D21" w14:textId="31F64391" w:rsidR="00CF57C8" w:rsidRDefault="00E44100" w:rsidP="00CF57C8">
      <w:pPr>
        <w:pStyle w:val="NormalBodyText"/>
        <w:numPr>
          <w:ilvl w:val="0"/>
          <w:numId w:val="11"/>
        </w:numPr>
        <w:rPr>
          <w:rFonts w:ascii="Times New Roman" w:hAnsi="Times New Roman" w:cs="Times New Roman"/>
          <w:sz w:val="20"/>
          <w:szCs w:val="20"/>
        </w:rPr>
      </w:pPr>
      <w:r>
        <w:rPr>
          <w:rFonts w:ascii="Times New Roman" w:hAnsi="Times New Roman" w:cs="Times New Roman"/>
          <w:sz w:val="20"/>
          <w:szCs w:val="20"/>
        </w:rPr>
        <w:t>Establish a working relationship between the AUS and CSS</w:t>
      </w:r>
    </w:p>
    <w:p w14:paraId="7610F03E" w14:textId="79F9B084" w:rsidR="00E44100" w:rsidRDefault="00E44100" w:rsidP="009E262C">
      <w:pPr>
        <w:pStyle w:val="NormalBodyText"/>
        <w:numPr>
          <w:ilvl w:val="0"/>
          <w:numId w:val="11"/>
        </w:numPr>
        <w:rPr>
          <w:rFonts w:ascii="Times New Roman" w:hAnsi="Times New Roman" w:cs="Times New Roman"/>
          <w:sz w:val="20"/>
          <w:szCs w:val="20"/>
        </w:rPr>
      </w:pPr>
      <w:r w:rsidRPr="00E44100">
        <w:rPr>
          <w:rFonts w:ascii="Times New Roman" w:hAnsi="Times New Roman" w:cs="Times New Roman"/>
          <w:sz w:val="20"/>
          <w:szCs w:val="20"/>
        </w:rPr>
        <w:t xml:space="preserve">Successfully secured </w:t>
      </w:r>
      <w:r>
        <w:rPr>
          <w:rFonts w:ascii="Times New Roman" w:hAnsi="Times New Roman" w:cs="Times New Roman"/>
          <w:sz w:val="20"/>
          <w:szCs w:val="20"/>
        </w:rPr>
        <w:t>AUS club grant</w:t>
      </w:r>
    </w:p>
    <w:p w14:paraId="1B6088DE" w14:textId="5136C217" w:rsidR="00822650" w:rsidRDefault="001B6323" w:rsidP="00AA4E43">
      <w:pPr>
        <w:pStyle w:val="NormalBodyText"/>
        <w:numPr>
          <w:ilvl w:val="0"/>
          <w:numId w:val="11"/>
        </w:numPr>
        <w:rPr>
          <w:rFonts w:ascii="Times New Roman" w:hAnsi="Times New Roman" w:cs="Times New Roman"/>
          <w:sz w:val="20"/>
          <w:szCs w:val="20"/>
        </w:rPr>
      </w:pPr>
      <w:r w:rsidRPr="00F72D69">
        <w:rPr>
          <w:rFonts w:ascii="Times New Roman" w:hAnsi="Times New Roman" w:cs="Times New Roman"/>
          <w:sz w:val="20"/>
          <w:szCs w:val="20"/>
        </w:rPr>
        <w:t>Planning and running academic and social events throughout the year</w:t>
      </w:r>
    </w:p>
    <w:p w14:paraId="5FDFD09B" w14:textId="2852A75F" w:rsidR="00F77800" w:rsidRDefault="00F77800" w:rsidP="00F77800">
      <w:pPr>
        <w:pStyle w:val="NormalBodyText"/>
        <w:rPr>
          <w:rFonts w:ascii="Times New Roman" w:hAnsi="Times New Roman" w:cs="Times New Roman"/>
          <w:sz w:val="20"/>
          <w:szCs w:val="20"/>
        </w:rPr>
      </w:pPr>
    </w:p>
    <w:p w14:paraId="3E154602" w14:textId="1F589315" w:rsidR="00F77800" w:rsidRPr="005B243F" w:rsidRDefault="00F77800" w:rsidP="00F77800">
      <w:pPr>
        <w:pStyle w:val="SectionHeading"/>
        <w:rPr>
          <w:rFonts w:ascii="Times New Roman" w:hAnsi="Times New Roman" w:cs="Times New Roman"/>
          <w:sz w:val="20"/>
          <w:szCs w:val="20"/>
        </w:rPr>
      </w:pPr>
      <w:r>
        <w:rPr>
          <w:rFonts w:ascii="Times New Roman" w:hAnsi="Times New Roman" w:cs="Times New Roman"/>
          <w:sz w:val="20"/>
          <w:szCs w:val="20"/>
        </w:rPr>
        <w:t>Skills</w:t>
      </w:r>
      <w:r w:rsidRPr="005B243F">
        <w:rPr>
          <w:rFonts w:ascii="Times New Roman" w:hAnsi="Times New Roman" w:cs="Times New Roman"/>
          <w:sz w:val="20"/>
          <w:szCs w:val="20"/>
        </w:rPr>
        <w:t xml:space="preserve">  </w:t>
      </w:r>
    </w:p>
    <w:p w14:paraId="15FF439F" w14:textId="5B8E4F6C" w:rsidR="00F77800" w:rsidRDefault="00F77800" w:rsidP="00F77800">
      <w:pPr>
        <w:pStyle w:val="NormalBodyText"/>
        <w:rPr>
          <w:rFonts w:ascii="Times New Roman" w:hAnsi="Times New Roman" w:cs="Times New Roman"/>
          <w:bCs/>
          <w:sz w:val="20"/>
          <w:szCs w:val="20"/>
        </w:rPr>
      </w:pPr>
      <w:r>
        <w:rPr>
          <w:rFonts w:ascii="Times New Roman" w:hAnsi="Times New Roman" w:cs="Times New Roman"/>
          <w:b/>
          <w:sz w:val="20"/>
          <w:szCs w:val="20"/>
        </w:rPr>
        <w:t xml:space="preserve">Programming Languages: </w:t>
      </w:r>
      <w:r>
        <w:rPr>
          <w:rFonts w:ascii="Times New Roman" w:hAnsi="Times New Roman" w:cs="Times New Roman"/>
          <w:bCs/>
          <w:sz w:val="20"/>
          <w:szCs w:val="20"/>
        </w:rPr>
        <w:t>C, C#, Python, MATLAB</w:t>
      </w:r>
      <w:r w:rsidR="005F7AF0">
        <w:rPr>
          <w:rFonts w:ascii="Times New Roman" w:hAnsi="Times New Roman" w:cs="Times New Roman"/>
          <w:bCs/>
          <w:sz w:val="20"/>
          <w:szCs w:val="20"/>
        </w:rPr>
        <w:t>, HTML/CSS</w:t>
      </w:r>
    </w:p>
    <w:p w14:paraId="5177576F" w14:textId="2B88D239" w:rsidR="00F77800" w:rsidRDefault="00F77800" w:rsidP="00F77800">
      <w:pPr>
        <w:pStyle w:val="NormalBodyText"/>
        <w:rPr>
          <w:rFonts w:ascii="Times New Roman" w:hAnsi="Times New Roman" w:cs="Times New Roman"/>
          <w:bCs/>
          <w:sz w:val="20"/>
          <w:szCs w:val="20"/>
        </w:rPr>
      </w:pPr>
      <w:r>
        <w:rPr>
          <w:rFonts w:ascii="Times New Roman" w:hAnsi="Times New Roman" w:cs="Times New Roman"/>
          <w:b/>
          <w:sz w:val="20"/>
          <w:szCs w:val="20"/>
        </w:rPr>
        <w:t>Web Frameworks:</w:t>
      </w:r>
      <w:r>
        <w:rPr>
          <w:rFonts w:ascii="Times New Roman" w:hAnsi="Times New Roman" w:cs="Times New Roman"/>
          <w:bCs/>
          <w:sz w:val="20"/>
          <w:szCs w:val="20"/>
        </w:rPr>
        <w:t xml:space="preserve"> </w:t>
      </w:r>
      <w:r w:rsidR="005F7AF0">
        <w:rPr>
          <w:rFonts w:ascii="Times New Roman" w:hAnsi="Times New Roman" w:cs="Times New Roman"/>
          <w:bCs/>
          <w:sz w:val="20"/>
          <w:szCs w:val="20"/>
        </w:rPr>
        <w:t>WordPress</w:t>
      </w:r>
      <w:r>
        <w:rPr>
          <w:rFonts w:ascii="Times New Roman" w:hAnsi="Times New Roman" w:cs="Times New Roman"/>
          <w:bCs/>
          <w:sz w:val="20"/>
          <w:szCs w:val="20"/>
        </w:rPr>
        <w:t>, Weebly, Squarespace</w:t>
      </w:r>
    </w:p>
    <w:p w14:paraId="17D5A5B5" w14:textId="34927099" w:rsidR="00F77800" w:rsidRDefault="00F77800" w:rsidP="00F77800">
      <w:pPr>
        <w:pStyle w:val="NormalBodyText"/>
        <w:rPr>
          <w:rFonts w:ascii="Times New Roman" w:hAnsi="Times New Roman" w:cs="Times New Roman"/>
          <w:bCs/>
          <w:sz w:val="20"/>
          <w:szCs w:val="20"/>
        </w:rPr>
      </w:pPr>
      <w:r>
        <w:rPr>
          <w:rFonts w:ascii="Times New Roman" w:hAnsi="Times New Roman" w:cs="Times New Roman"/>
          <w:b/>
          <w:sz w:val="20"/>
          <w:szCs w:val="20"/>
        </w:rPr>
        <w:t>Visual</w:t>
      </w:r>
      <w:r w:rsidR="005F7AF0">
        <w:rPr>
          <w:rFonts w:ascii="Times New Roman" w:hAnsi="Times New Roman" w:cs="Times New Roman"/>
          <w:b/>
          <w:sz w:val="20"/>
          <w:szCs w:val="20"/>
        </w:rPr>
        <w:t>/Audio</w:t>
      </w:r>
      <w:r>
        <w:rPr>
          <w:rFonts w:ascii="Times New Roman" w:hAnsi="Times New Roman" w:cs="Times New Roman"/>
          <w:b/>
          <w:sz w:val="20"/>
          <w:szCs w:val="20"/>
        </w:rPr>
        <w:t xml:space="preserve"> Programs:</w:t>
      </w:r>
      <w:r>
        <w:rPr>
          <w:rFonts w:ascii="Times New Roman" w:hAnsi="Times New Roman" w:cs="Times New Roman"/>
          <w:bCs/>
          <w:sz w:val="20"/>
          <w:szCs w:val="20"/>
        </w:rPr>
        <w:t xml:space="preserve"> Unity, Photoshop</w:t>
      </w:r>
      <w:r w:rsidR="005F7AF0">
        <w:rPr>
          <w:rFonts w:ascii="Times New Roman" w:hAnsi="Times New Roman" w:cs="Times New Roman"/>
          <w:bCs/>
          <w:sz w:val="20"/>
          <w:szCs w:val="20"/>
        </w:rPr>
        <w:t xml:space="preserve">, Audacity </w:t>
      </w:r>
    </w:p>
    <w:p w14:paraId="70F67FBC" w14:textId="7A141D9C" w:rsidR="005F7AF0" w:rsidRDefault="005F7AF0" w:rsidP="00F77800">
      <w:pPr>
        <w:pStyle w:val="NormalBodyText"/>
        <w:rPr>
          <w:rFonts w:ascii="Times New Roman" w:hAnsi="Times New Roman" w:cs="Times New Roman"/>
          <w:bCs/>
          <w:sz w:val="20"/>
          <w:szCs w:val="20"/>
        </w:rPr>
      </w:pPr>
      <w:r>
        <w:rPr>
          <w:rFonts w:ascii="Times New Roman" w:hAnsi="Times New Roman" w:cs="Times New Roman"/>
          <w:b/>
          <w:sz w:val="20"/>
          <w:szCs w:val="20"/>
        </w:rPr>
        <w:t>Natural Languages:</w:t>
      </w:r>
      <w:r>
        <w:rPr>
          <w:rFonts w:ascii="Times New Roman" w:hAnsi="Times New Roman" w:cs="Times New Roman"/>
          <w:bCs/>
          <w:sz w:val="20"/>
          <w:szCs w:val="20"/>
        </w:rPr>
        <w:t xml:space="preserve"> English, Dari, Farsi, Hindi,</w:t>
      </w:r>
      <w:r w:rsidR="00CF44A3">
        <w:rPr>
          <w:rFonts w:ascii="Times New Roman" w:hAnsi="Times New Roman" w:cs="Times New Roman"/>
          <w:bCs/>
          <w:sz w:val="20"/>
          <w:szCs w:val="20"/>
        </w:rPr>
        <w:t xml:space="preserve"> Urdu,</w:t>
      </w:r>
      <w:r>
        <w:rPr>
          <w:rFonts w:ascii="Times New Roman" w:hAnsi="Times New Roman" w:cs="Times New Roman"/>
          <w:bCs/>
          <w:sz w:val="20"/>
          <w:szCs w:val="20"/>
        </w:rPr>
        <w:t xml:space="preserve"> Spanish</w:t>
      </w:r>
    </w:p>
    <w:p w14:paraId="70C0EAC5" w14:textId="33FB8692" w:rsidR="00397623" w:rsidRDefault="00397623" w:rsidP="00F77800">
      <w:pPr>
        <w:pStyle w:val="NormalBodyText"/>
        <w:rPr>
          <w:rFonts w:ascii="Times New Roman" w:hAnsi="Times New Roman" w:cs="Times New Roman"/>
          <w:bCs/>
          <w:sz w:val="20"/>
          <w:szCs w:val="20"/>
        </w:rPr>
      </w:pPr>
    </w:p>
    <w:p w14:paraId="53666462" w14:textId="1A25D92C" w:rsidR="00397623" w:rsidRDefault="00397623" w:rsidP="00F77800">
      <w:pPr>
        <w:pStyle w:val="NormalBodyText"/>
        <w:rPr>
          <w:rFonts w:ascii="Times New Roman" w:hAnsi="Times New Roman" w:cs="Times New Roman"/>
          <w:bCs/>
          <w:sz w:val="20"/>
          <w:szCs w:val="20"/>
        </w:rPr>
      </w:pPr>
    </w:p>
    <w:p w14:paraId="39093118" w14:textId="77777777" w:rsidR="00397623" w:rsidRDefault="00397623" w:rsidP="00F77800">
      <w:pPr>
        <w:pStyle w:val="NormalBodyText"/>
        <w:rPr>
          <w:rFonts w:ascii="Times New Roman" w:hAnsi="Times New Roman" w:cs="Times New Roman"/>
          <w:bCs/>
          <w:sz w:val="20"/>
          <w:szCs w:val="20"/>
        </w:rPr>
      </w:pPr>
      <w:bookmarkStart w:id="0" w:name="_GoBack"/>
      <w:bookmarkEnd w:id="0"/>
    </w:p>
    <w:p w14:paraId="3A2C3331" w14:textId="4CB4ADDA" w:rsidR="00C11CF4" w:rsidRDefault="00C11CF4" w:rsidP="00F77800">
      <w:pPr>
        <w:pStyle w:val="NormalBodyText"/>
        <w:rPr>
          <w:rFonts w:ascii="Times New Roman" w:hAnsi="Times New Roman" w:cs="Times New Roman"/>
          <w:bCs/>
          <w:sz w:val="20"/>
          <w:szCs w:val="20"/>
        </w:rPr>
      </w:pPr>
    </w:p>
    <w:p w14:paraId="6ACB0962" w14:textId="4D99D582" w:rsidR="00C11CF4" w:rsidRPr="005B243F" w:rsidRDefault="00C11CF4" w:rsidP="00C11CF4">
      <w:pPr>
        <w:pStyle w:val="SectionHeading"/>
        <w:rPr>
          <w:rFonts w:ascii="Times New Roman" w:hAnsi="Times New Roman" w:cs="Times New Roman"/>
          <w:sz w:val="20"/>
          <w:szCs w:val="20"/>
        </w:rPr>
      </w:pPr>
      <w:r>
        <w:rPr>
          <w:rFonts w:ascii="Times New Roman" w:hAnsi="Times New Roman" w:cs="Times New Roman"/>
          <w:sz w:val="20"/>
          <w:szCs w:val="20"/>
        </w:rPr>
        <w:t>Memberships/affiliations</w:t>
      </w:r>
      <w:r w:rsidRPr="005B243F">
        <w:rPr>
          <w:rFonts w:ascii="Times New Roman" w:hAnsi="Times New Roman" w:cs="Times New Roman"/>
          <w:sz w:val="20"/>
          <w:szCs w:val="20"/>
        </w:rPr>
        <w:t xml:space="preserve">  </w:t>
      </w:r>
    </w:p>
    <w:p w14:paraId="61063A05" w14:textId="28F814D0" w:rsidR="00C11CF4" w:rsidRDefault="00C11CF4" w:rsidP="00C11CF4">
      <w:pPr>
        <w:pStyle w:val="NormalBodyText"/>
        <w:rPr>
          <w:rFonts w:ascii="Times New Roman" w:hAnsi="Times New Roman" w:cs="Times New Roman"/>
          <w:bCs/>
          <w:sz w:val="20"/>
          <w:szCs w:val="20"/>
        </w:rPr>
      </w:pPr>
      <w:r>
        <w:rPr>
          <w:rFonts w:ascii="Times New Roman" w:hAnsi="Times New Roman" w:cs="Times New Roman"/>
          <w:b/>
          <w:sz w:val="20"/>
          <w:szCs w:val="20"/>
        </w:rPr>
        <w:t xml:space="preserve">Cognitive Systems Society: </w:t>
      </w:r>
      <w:r>
        <w:rPr>
          <w:rFonts w:ascii="Times New Roman" w:hAnsi="Times New Roman" w:cs="Times New Roman"/>
          <w:bCs/>
          <w:sz w:val="20"/>
          <w:szCs w:val="20"/>
        </w:rPr>
        <w:t>Member (2017-2020), Executive (2018-2020)</w:t>
      </w:r>
    </w:p>
    <w:p w14:paraId="504334B8" w14:textId="4B968EE1" w:rsidR="00C11CF4" w:rsidRDefault="00C11CF4" w:rsidP="00C11CF4">
      <w:pPr>
        <w:pStyle w:val="NormalBodyText"/>
        <w:rPr>
          <w:rFonts w:ascii="Times New Roman" w:hAnsi="Times New Roman" w:cs="Times New Roman"/>
          <w:bCs/>
          <w:sz w:val="20"/>
          <w:szCs w:val="20"/>
        </w:rPr>
      </w:pPr>
      <w:r>
        <w:rPr>
          <w:rFonts w:ascii="Times New Roman" w:hAnsi="Times New Roman" w:cs="Times New Roman"/>
          <w:b/>
          <w:sz w:val="20"/>
          <w:szCs w:val="20"/>
        </w:rPr>
        <w:t>UBC Psychology Students Association:</w:t>
      </w:r>
      <w:r>
        <w:rPr>
          <w:rFonts w:ascii="Times New Roman" w:hAnsi="Times New Roman" w:cs="Times New Roman"/>
          <w:bCs/>
          <w:sz w:val="20"/>
          <w:szCs w:val="20"/>
        </w:rPr>
        <w:t xml:space="preserve"> Member (2019</w:t>
      </w:r>
      <w:r w:rsidR="000E28DA">
        <w:rPr>
          <w:rFonts w:ascii="Times New Roman" w:hAnsi="Times New Roman" w:cs="Times New Roman"/>
          <w:bCs/>
          <w:sz w:val="20"/>
          <w:szCs w:val="20"/>
        </w:rPr>
        <w:t>/</w:t>
      </w:r>
      <w:r>
        <w:rPr>
          <w:rFonts w:ascii="Times New Roman" w:hAnsi="Times New Roman" w:cs="Times New Roman"/>
          <w:bCs/>
          <w:sz w:val="20"/>
          <w:szCs w:val="20"/>
        </w:rPr>
        <w:t xml:space="preserve">2020) </w:t>
      </w:r>
    </w:p>
    <w:p w14:paraId="2393FC26" w14:textId="4D16BFDF" w:rsidR="00CF57C8" w:rsidRDefault="000E28DA" w:rsidP="00E43D93">
      <w:pPr>
        <w:pStyle w:val="NormalBodyText"/>
        <w:rPr>
          <w:rFonts w:ascii="Times New Roman" w:hAnsi="Times New Roman" w:cs="Times New Roman"/>
          <w:b/>
          <w:sz w:val="20"/>
          <w:szCs w:val="20"/>
        </w:rPr>
      </w:pPr>
      <w:r>
        <w:rPr>
          <w:rFonts w:ascii="Times New Roman" w:hAnsi="Times New Roman" w:cs="Times New Roman"/>
          <w:b/>
          <w:sz w:val="20"/>
          <w:szCs w:val="20"/>
        </w:rPr>
        <w:t>UBC Arts Undergraduate Society:</w:t>
      </w:r>
      <w:r>
        <w:rPr>
          <w:rFonts w:ascii="Times New Roman" w:hAnsi="Times New Roman" w:cs="Times New Roman"/>
          <w:bCs/>
          <w:sz w:val="20"/>
          <w:szCs w:val="20"/>
        </w:rPr>
        <w:t xml:space="preserve"> Departmental Representative (2018/2019)</w:t>
      </w:r>
      <w:r w:rsidR="004D0F8C">
        <w:rPr>
          <w:rFonts w:ascii="Times New Roman" w:hAnsi="Times New Roman" w:cs="Times New Roman"/>
          <w:b/>
          <w:sz w:val="20"/>
          <w:szCs w:val="20"/>
        </w:rPr>
        <w:t xml:space="preserve">   </w:t>
      </w:r>
    </w:p>
    <w:p w14:paraId="7CCBB256" w14:textId="2D8595C3" w:rsidR="00EA67E0" w:rsidRDefault="00EA67E0" w:rsidP="00E43D93">
      <w:pPr>
        <w:pStyle w:val="NormalBodyText"/>
        <w:rPr>
          <w:rFonts w:ascii="Times New Roman" w:hAnsi="Times New Roman" w:cs="Times New Roman"/>
          <w:sz w:val="20"/>
          <w:szCs w:val="20"/>
        </w:rPr>
      </w:pPr>
    </w:p>
    <w:p w14:paraId="78CF31E1" w14:textId="77777777" w:rsidR="00EA67E0" w:rsidRPr="00B0541F" w:rsidRDefault="00EA67E0" w:rsidP="00E43D93">
      <w:pPr>
        <w:pStyle w:val="NormalBodyText"/>
        <w:rPr>
          <w:rFonts w:ascii="Times New Roman" w:hAnsi="Times New Roman" w:cs="Times New Roman"/>
          <w:sz w:val="20"/>
          <w:szCs w:val="20"/>
        </w:rPr>
      </w:pPr>
    </w:p>
    <w:p w14:paraId="75CBFCF1" w14:textId="77777777" w:rsidR="00E579D1" w:rsidRPr="005B243F" w:rsidRDefault="00E579D1" w:rsidP="00E579D1">
      <w:pPr>
        <w:pStyle w:val="SectionHeading"/>
        <w:rPr>
          <w:rFonts w:ascii="Times New Roman" w:hAnsi="Times New Roman" w:cs="Times New Roman"/>
          <w:sz w:val="20"/>
          <w:szCs w:val="20"/>
        </w:rPr>
      </w:pPr>
      <w:r w:rsidRPr="005B243F">
        <w:rPr>
          <w:rFonts w:ascii="Times New Roman" w:hAnsi="Times New Roman" w:cs="Times New Roman"/>
          <w:sz w:val="20"/>
          <w:szCs w:val="20"/>
        </w:rPr>
        <w:t xml:space="preserve">Additional experience  </w:t>
      </w:r>
    </w:p>
    <w:p w14:paraId="7B93DC0D" w14:textId="5168B5EB" w:rsidR="00D704F3" w:rsidRPr="005B243F" w:rsidRDefault="00732A0D" w:rsidP="00D704F3">
      <w:pPr>
        <w:pStyle w:val="NormalBodyText"/>
        <w:rPr>
          <w:rFonts w:ascii="Times New Roman" w:hAnsi="Times New Roman" w:cs="Times New Roman"/>
          <w:b/>
          <w:sz w:val="20"/>
          <w:szCs w:val="20"/>
        </w:rPr>
      </w:pPr>
      <w:r>
        <w:rPr>
          <w:rFonts w:ascii="Times New Roman" w:hAnsi="Times New Roman" w:cs="Times New Roman"/>
          <w:b/>
          <w:sz w:val="20"/>
          <w:szCs w:val="20"/>
        </w:rPr>
        <w:t>Planning Committee Member</w:t>
      </w:r>
      <w:r w:rsidR="00D704F3">
        <w:rPr>
          <w:rFonts w:ascii="Times New Roman" w:hAnsi="Times New Roman" w:cs="Times New Roman"/>
          <w:b/>
          <w:sz w:val="20"/>
          <w:szCs w:val="20"/>
        </w:rPr>
        <w:t xml:space="preserve">                                                                                                                   </w:t>
      </w:r>
      <w:r w:rsidR="007B4E35">
        <w:rPr>
          <w:rFonts w:ascii="Times New Roman" w:hAnsi="Times New Roman" w:cs="Times New Roman"/>
          <w:b/>
          <w:sz w:val="20"/>
          <w:szCs w:val="20"/>
        </w:rPr>
        <w:t xml:space="preserve">              </w:t>
      </w:r>
      <w:r w:rsidR="00D704F3">
        <w:rPr>
          <w:rFonts w:ascii="Times New Roman" w:hAnsi="Times New Roman" w:cs="Times New Roman"/>
          <w:b/>
          <w:sz w:val="20"/>
          <w:szCs w:val="20"/>
        </w:rPr>
        <w:t>201</w:t>
      </w:r>
      <w:r w:rsidR="007B4E35">
        <w:rPr>
          <w:rFonts w:ascii="Times New Roman" w:hAnsi="Times New Roman" w:cs="Times New Roman"/>
          <w:b/>
          <w:sz w:val="20"/>
          <w:szCs w:val="20"/>
        </w:rPr>
        <w:t>8</w:t>
      </w:r>
      <w:r w:rsidR="00D704F3" w:rsidRPr="005B243F">
        <w:rPr>
          <w:rFonts w:ascii="Times New Roman" w:hAnsi="Times New Roman" w:cs="Times New Roman"/>
          <w:b/>
          <w:sz w:val="20"/>
          <w:szCs w:val="20"/>
        </w:rPr>
        <w:t xml:space="preserve">                                                                                                                                          </w:t>
      </w:r>
    </w:p>
    <w:p w14:paraId="726DCFF0" w14:textId="6DBEE744" w:rsidR="00D704F3" w:rsidRPr="005B243F" w:rsidRDefault="00732A0D" w:rsidP="00D704F3">
      <w:pPr>
        <w:pStyle w:val="NormalBodyText"/>
        <w:rPr>
          <w:rFonts w:ascii="Times New Roman" w:hAnsi="Times New Roman" w:cs="Times New Roman"/>
          <w:sz w:val="20"/>
          <w:szCs w:val="20"/>
        </w:rPr>
      </w:pPr>
      <w:r>
        <w:rPr>
          <w:rFonts w:ascii="Times New Roman" w:hAnsi="Times New Roman" w:cs="Times New Roman"/>
          <w:sz w:val="20"/>
          <w:szCs w:val="20"/>
        </w:rPr>
        <w:t>Undergraduate Research Opportunities- Life Sciences Research Night</w:t>
      </w:r>
    </w:p>
    <w:p w14:paraId="50094219" w14:textId="77777777" w:rsidR="00732A0D" w:rsidRDefault="00732A0D" w:rsidP="00D704F3">
      <w:pPr>
        <w:pStyle w:val="NormalBodyText"/>
        <w:numPr>
          <w:ilvl w:val="0"/>
          <w:numId w:val="8"/>
        </w:numPr>
        <w:rPr>
          <w:rFonts w:ascii="Times New Roman" w:hAnsi="Times New Roman" w:cs="Times New Roman"/>
          <w:sz w:val="20"/>
          <w:szCs w:val="20"/>
        </w:rPr>
      </w:pPr>
      <w:r w:rsidRPr="00732A0D">
        <w:rPr>
          <w:rFonts w:ascii="Times New Roman" w:hAnsi="Times New Roman" w:cs="Times New Roman"/>
          <w:sz w:val="20"/>
          <w:szCs w:val="20"/>
        </w:rPr>
        <w:t xml:space="preserve">Participated in the planning and execution of UBC's Life Sciences Research Night. </w:t>
      </w:r>
    </w:p>
    <w:p w14:paraId="5547110E" w14:textId="77777777" w:rsidR="00732A0D" w:rsidRDefault="00732A0D" w:rsidP="00D704F3">
      <w:pPr>
        <w:pStyle w:val="NormalBodyText"/>
        <w:numPr>
          <w:ilvl w:val="0"/>
          <w:numId w:val="8"/>
        </w:numPr>
        <w:rPr>
          <w:rFonts w:ascii="Times New Roman" w:hAnsi="Times New Roman" w:cs="Times New Roman"/>
          <w:sz w:val="20"/>
          <w:szCs w:val="20"/>
        </w:rPr>
      </w:pPr>
      <w:r w:rsidRPr="00732A0D">
        <w:rPr>
          <w:rFonts w:ascii="Times New Roman" w:hAnsi="Times New Roman" w:cs="Times New Roman"/>
          <w:sz w:val="20"/>
          <w:szCs w:val="20"/>
        </w:rPr>
        <w:t xml:space="preserve">Life Sciences Research Night is an annual event held at The University of British Columbia that aims to educate and inspire undergraduate students about research. </w:t>
      </w:r>
    </w:p>
    <w:p w14:paraId="0C51C248" w14:textId="0E39AA4D" w:rsidR="00D704F3" w:rsidRPr="00732A0D" w:rsidRDefault="00732A0D" w:rsidP="00D704F3">
      <w:pPr>
        <w:pStyle w:val="NormalBodyText"/>
        <w:numPr>
          <w:ilvl w:val="0"/>
          <w:numId w:val="8"/>
        </w:numPr>
        <w:rPr>
          <w:rFonts w:ascii="Times New Roman" w:hAnsi="Times New Roman" w:cs="Times New Roman"/>
          <w:sz w:val="20"/>
          <w:szCs w:val="20"/>
        </w:rPr>
      </w:pPr>
      <w:r w:rsidRPr="00732A0D">
        <w:rPr>
          <w:rFonts w:ascii="Times New Roman" w:hAnsi="Times New Roman" w:cs="Times New Roman"/>
          <w:sz w:val="20"/>
          <w:szCs w:val="20"/>
        </w:rPr>
        <w:t>https://www.researchnight.ca/</w:t>
      </w:r>
      <w:r w:rsidR="00D704F3" w:rsidRPr="00732A0D">
        <w:rPr>
          <w:rFonts w:ascii="Times New Roman" w:hAnsi="Times New Roman" w:cs="Times New Roman"/>
          <w:sz w:val="20"/>
          <w:szCs w:val="20"/>
        </w:rPr>
        <w:t xml:space="preserve"> </w:t>
      </w:r>
    </w:p>
    <w:p w14:paraId="358CF4B0" w14:textId="77777777" w:rsidR="00D704F3" w:rsidRDefault="00D704F3" w:rsidP="00E579D1">
      <w:pPr>
        <w:pStyle w:val="NormalBodyText"/>
        <w:rPr>
          <w:rFonts w:ascii="Times New Roman" w:hAnsi="Times New Roman" w:cs="Times New Roman"/>
          <w:b/>
          <w:sz w:val="20"/>
          <w:szCs w:val="20"/>
        </w:rPr>
      </w:pPr>
    </w:p>
    <w:p w14:paraId="2DB3A99B" w14:textId="171B2447" w:rsidR="00E579D1" w:rsidRPr="005B243F" w:rsidRDefault="00E579D1" w:rsidP="00E579D1">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Fitness Ambassador    </w:t>
      </w:r>
      <w:r>
        <w:rPr>
          <w:rFonts w:ascii="Times New Roman" w:hAnsi="Times New Roman" w:cs="Times New Roman"/>
          <w:b/>
          <w:sz w:val="20"/>
          <w:szCs w:val="20"/>
        </w:rPr>
        <w:t xml:space="preserve">                                                                                                            </w:t>
      </w:r>
      <w:r w:rsidR="00D704F3">
        <w:rPr>
          <w:rFonts w:ascii="Times New Roman" w:hAnsi="Times New Roman" w:cs="Times New Roman"/>
          <w:b/>
          <w:sz w:val="20"/>
          <w:szCs w:val="20"/>
        </w:rPr>
        <w:t xml:space="preserve">         </w:t>
      </w:r>
      <w:r>
        <w:rPr>
          <w:rFonts w:ascii="Times New Roman" w:hAnsi="Times New Roman" w:cs="Times New Roman"/>
          <w:b/>
          <w:sz w:val="20"/>
          <w:szCs w:val="20"/>
        </w:rPr>
        <w:t xml:space="preserve">          2016-Present</w:t>
      </w:r>
      <w:r w:rsidRPr="005B243F">
        <w:rPr>
          <w:rFonts w:ascii="Times New Roman" w:hAnsi="Times New Roman" w:cs="Times New Roman"/>
          <w:b/>
          <w:sz w:val="20"/>
          <w:szCs w:val="20"/>
        </w:rPr>
        <w:t xml:space="preserve">                                                                                                                                          </w:t>
      </w:r>
    </w:p>
    <w:p w14:paraId="607E631E"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 xml:space="preserve">Sportchek </w:t>
      </w:r>
    </w:p>
    <w:p w14:paraId="6BAD5E7F" w14:textId="213F91FC" w:rsidR="00E579D1" w:rsidRPr="005B243F" w:rsidRDefault="00E579D1" w:rsidP="00E579D1">
      <w:pPr>
        <w:pStyle w:val="NormalBodyText"/>
        <w:numPr>
          <w:ilvl w:val="0"/>
          <w:numId w:val="8"/>
        </w:numPr>
        <w:rPr>
          <w:rFonts w:ascii="Times New Roman" w:hAnsi="Times New Roman" w:cs="Times New Roman"/>
          <w:sz w:val="20"/>
          <w:szCs w:val="20"/>
        </w:rPr>
      </w:pPr>
      <w:r w:rsidRPr="005B243F">
        <w:rPr>
          <w:rFonts w:ascii="Times New Roman" w:hAnsi="Times New Roman" w:cs="Times New Roman"/>
          <w:sz w:val="20"/>
          <w:szCs w:val="20"/>
        </w:rPr>
        <w:t xml:space="preserve">Ensure customers receive service and support </w:t>
      </w:r>
      <w:proofErr w:type="gramStart"/>
      <w:r w:rsidR="00021C07" w:rsidRPr="005B243F">
        <w:rPr>
          <w:rFonts w:ascii="Times New Roman" w:hAnsi="Times New Roman" w:cs="Times New Roman"/>
          <w:sz w:val="20"/>
          <w:szCs w:val="20"/>
        </w:rPr>
        <w:t>in regard to</w:t>
      </w:r>
      <w:proofErr w:type="gramEnd"/>
      <w:r w:rsidRPr="005B243F">
        <w:rPr>
          <w:rFonts w:ascii="Times New Roman" w:hAnsi="Times New Roman" w:cs="Times New Roman"/>
          <w:sz w:val="20"/>
          <w:szCs w:val="20"/>
        </w:rPr>
        <w:t xml:space="preserve"> their fitness needs </w:t>
      </w:r>
    </w:p>
    <w:p w14:paraId="750F1DDA" w14:textId="77777777" w:rsidR="00E579D1" w:rsidRPr="005B243F" w:rsidRDefault="00E579D1" w:rsidP="00E579D1">
      <w:pPr>
        <w:pStyle w:val="NormalBodyText"/>
        <w:numPr>
          <w:ilvl w:val="0"/>
          <w:numId w:val="8"/>
        </w:numPr>
        <w:rPr>
          <w:rFonts w:ascii="Times New Roman" w:hAnsi="Times New Roman" w:cs="Times New Roman"/>
          <w:sz w:val="20"/>
          <w:szCs w:val="20"/>
        </w:rPr>
      </w:pPr>
      <w:r w:rsidRPr="005B243F">
        <w:rPr>
          <w:rFonts w:ascii="Times New Roman" w:hAnsi="Times New Roman" w:cs="Times New Roman"/>
          <w:sz w:val="20"/>
          <w:szCs w:val="20"/>
        </w:rPr>
        <w:t xml:space="preserve">Constantly update knowledge in order to effectively advise customers </w:t>
      </w:r>
    </w:p>
    <w:p w14:paraId="5FF92DCD" w14:textId="77777777" w:rsidR="00E579D1" w:rsidRPr="005B243F" w:rsidRDefault="00E579D1" w:rsidP="00E579D1">
      <w:pPr>
        <w:pStyle w:val="NormalBodyText"/>
        <w:rPr>
          <w:rFonts w:ascii="Times New Roman" w:hAnsi="Times New Roman" w:cs="Times New Roman"/>
          <w:sz w:val="20"/>
          <w:szCs w:val="20"/>
        </w:rPr>
      </w:pPr>
    </w:p>
    <w:p w14:paraId="755F0A2E" w14:textId="5B8F80DD" w:rsidR="00E579D1" w:rsidRPr="005B243F" w:rsidRDefault="00E579D1" w:rsidP="00E579D1">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Customer Service Representative      </w:t>
      </w:r>
      <w:r>
        <w:rPr>
          <w:rFonts w:ascii="Times New Roman" w:hAnsi="Times New Roman" w:cs="Times New Roman"/>
          <w:b/>
          <w:sz w:val="20"/>
          <w:szCs w:val="20"/>
        </w:rPr>
        <w:t xml:space="preserve">                                                               </w:t>
      </w:r>
      <w:r w:rsidR="00D704F3">
        <w:rPr>
          <w:rFonts w:ascii="Times New Roman" w:hAnsi="Times New Roman" w:cs="Times New Roman"/>
          <w:b/>
          <w:sz w:val="20"/>
          <w:szCs w:val="20"/>
        </w:rPr>
        <w:t xml:space="preserve">               </w:t>
      </w:r>
      <w:r>
        <w:rPr>
          <w:rFonts w:ascii="Times New Roman" w:hAnsi="Times New Roman" w:cs="Times New Roman"/>
          <w:b/>
          <w:sz w:val="20"/>
          <w:szCs w:val="20"/>
        </w:rPr>
        <w:t xml:space="preserve">                              2014-2016</w:t>
      </w:r>
      <w:r w:rsidRPr="005B243F">
        <w:rPr>
          <w:rFonts w:ascii="Times New Roman" w:hAnsi="Times New Roman" w:cs="Times New Roman"/>
          <w:b/>
          <w:sz w:val="20"/>
          <w:szCs w:val="20"/>
        </w:rPr>
        <w:t xml:space="preserve">                                                                                                              </w:t>
      </w:r>
      <w:sdt>
        <w:sdtPr>
          <w:rPr>
            <w:rFonts w:ascii="Times New Roman" w:hAnsi="Times New Roman" w:cs="Times New Roman"/>
            <w:b/>
            <w:sz w:val="20"/>
            <w:szCs w:val="20"/>
          </w:rPr>
          <w:id w:val="1780987192"/>
          <w:placeholder>
            <w:docPart w:val="17180A1254D448F68951FDAD40CACB41"/>
          </w:placeholder>
          <w:date>
            <w:dateFormat w:val="MMMM yyyy"/>
            <w:lid w:val="en-US"/>
            <w:storeMappedDataAs w:val="dateTime"/>
            <w:calendar w:val="gregorian"/>
          </w:date>
        </w:sdtPr>
        <w:sdtEndPr/>
        <w:sdtContent>
          <w:r w:rsidRPr="005B243F">
            <w:rPr>
              <w:rFonts w:ascii="Times New Roman" w:hAnsi="Times New Roman" w:cs="Times New Roman"/>
              <w:b/>
              <w:sz w:val="20"/>
              <w:szCs w:val="20"/>
            </w:rPr>
            <w:t xml:space="preserve">2014-2016 </w:t>
          </w:r>
        </w:sdtContent>
      </w:sdt>
      <w:r w:rsidRPr="005B243F">
        <w:rPr>
          <w:rFonts w:ascii="Times New Roman" w:hAnsi="Times New Roman" w:cs="Times New Roman"/>
          <w:b/>
          <w:sz w:val="20"/>
          <w:szCs w:val="20"/>
        </w:rPr>
        <w:t xml:space="preserve">    </w:t>
      </w:r>
    </w:p>
    <w:p w14:paraId="5A167873"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 xml:space="preserve">Staples </w:t>
      </w:r>
    </w:p>
    <w:p w14:paraId="2B17C9CA" w14:textId="77777777" w:rsidR="00E579D1" w:rsidRPr="005B243F" w:rsidRDefault="00E579D1" w:rsidP="00E579D1">
      <w:pPr>
        <w:pStyle w:val="NormalBodyText"/>
        <w:numPr>
          <w:ilvl w:val="0"/>
          <w:numId w:val="8"/>
        </w:numPr>
        <w:rPr>
          <w:rFonts w:ascii="Times New Roman" w:hAnsi="Times New Roman" w:cs="Times New Roman"/>
          <w:sz w:val="20"/>
          <w:szCs w:val="20"/>
        </w:rPr>
      </w:pPr>
      <w:r w:rsidRPr="005B243F">
        <w:rPr>
          <w:rFonts w:ascii="Times New Roman" w:hAnsi="Times New Roman" w:cs="Times New Roman"/>
          <w:sz w:val="20"/>
          <w:szCs w:val="20"/>
        </w:rPr>
        <w:t>Ensure customers receive exceptional customer service</w:t>
      </w:r>
    </w:p>
    <w:p w14:paraId="4AA52772" w14:textId="77777777" w:rsidR="00E579D1" w:rsidRPr="005B243F" w:rsidRDefault="00E579D1" w:rsidP="00E579D1">
      <w:pPr>
        <w:pStyle w:val="NormalBodyText"/>
        <w:numPr>
          <w:ilvl w:val="0"/>
          <w:numId w:val="8"/>
        </w:numPr>
        <w:rPr>
          <w:rFonts w:ascii="Times New Roman" w:hAnsi="Times New Roman" w:cs="Times New Roman"/>
          <w:sz w:val="20"/>
          <w:szCs w:val="20"/>
        </w:rPr>
      </w:pPr>
      <w:r w:rsidRPr="005B243F">
        <w:rPr>
          <w:rFonts w:ascii="Times New Roman" w:hAnsi="Times New Roman" w:cs="Times New Roman"/>
          <w:sz w:val="20"/>
          <w:szCs w:val="20"/>
        </w:rPr>
        <w:t>Trained new staff on service and cash</w:t>
      </w:r>
    </w:p>
    <w:p w14:paraId="3CE70AD2" w14:textId="77777777" w:rsidR="00E579D1" w:rsidRPr="005B243F" w:rsidRDefault="00E579D1" w:rsidP="00E579D1">
      <w:pPr>
        <w:pStyle w:val="NormalBodyText"/>
        <w:rPr>
          <w:rFonts w:ascii="Times New Roman" w:hAnsi="Times New Roman" w:cs="Times New Roman"/>
          <w:sz w:val="20"/>
          <w:szCs w:val="20"/>
        </w:rPr>
      </w:pPr>
    </w:p>
    <w:p w14:paraId="0696DBEE" w14:textId="4BE763BC" w:rsidR="00E579D1" w:rsidRPr="005B243F" w:rsidRDefault="00E579D1" w:rsidP="00E579D1">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Imagine Day Orientation Leader              </w:t>
      </w:r>
      <w:r w:rsidR="00D704F3">
        <w:rPr>
          <w:rFonts w:ascii="Times New Roman" w:hAnsi="Times New Roman" w:cs="Times New Roman"/>
          <w:b/>
          <w:sz w:val="20"/>
          <w:szCs w:val="20"/>
        </w:rPr>
        <w:t xml:space="preserve">                                                                                                       </w:t>
      </w:r>
      <w:r w:rsidRPr="005B243F">
        <w:rPr>
          <w:rFonts w:ascii="Times New Roman" w:hAnsi="Times New Roman" w:cs="Times New Roman"/>
          <w:b/>
          <w:sz w:val="20"/>
          <w:szCs w:val="20"/>
        </w:rPr>
        <w:t xml:space="preserve">       </w:t>
      </w:r>
      <w:r w:rsidR="00D704F3">
        <w:rPr>
          <w:rFonts w:ascii="Times New Roman" w:hAnsi="Times New Roman" w:cs="Times New Roman"/>
          <w:b/>
          <w:sz w:val="20"/>
          <w:szCs w:val="20"/>
        </w:rPr>
        <w:t>2017</w:t>
      </w:r>
      <w:r w:rsidRPr="005B243F">
        <w:rPr>
          <w:rFonts w:ascii="Times New Roman" w:hAnsi="Times New Roman" w:cs="Times New Roman"/>
          <w:b/>
          <w:sz w:val="20"/>
          <w:szCs w:val="20"/>
        </w:rPr>
        <w:t xml:space="preserve">                                                                                                              </w:t>
      </w:r>
    </w:p>
    <w:p w14:paraId="647FF16E"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 xml:space="preserve">University of British Columbia </w:t>
      </w:r>
    </w:p>
    <w:p w14:paraId="1B5DFD1A" w14:textId="77777777" w:rsidR="00E579D1" w:rsidRPr="005B243F" w:rsidRDefault="00E579D1" w:rsidP="00E579D1">
      <w:pPr>
        <w:pStyle w:val="NormalBodyText"/>
        <w:numPr>
          <w:ilvl w:val="0"/>
          <w:numId w:val="10"/>
        </w:numPr>
        <w:rPr>
          <w:rFonts w:ascii="Times New Roman" w:hAnsi="Times New Roman" w:cs="Times New Roman"/>
          <w:sz w:val="20"/>
          <w:szCs w:val="20"/>
        </w:rPr>
      </w:pPr>
      <w:r w:rsidRPr="005B243F">
        <w:rPr>
          <w:rFonts w:ascii="Times New Roman" w:hAnsi="Times New Roman" w:cs="Times New Roman"/>
          <w:sz w:val="20"/>
          <w:szCs w:val="20"/>
        </w:rPr>
        <w:t xml:space="preserve">Provided orientation to incoming students </w:t>
      </w:r>
    </w:p>
    <w:p w14:paraId="7FC396BF" w14:textId="08AF10A5" w:rsidR="00E579D1" w:rsidRPr="005B243F" w:rsidRDefault="00E579D1" w:rsidP="00E579D1">
      <w:pPr>
        <w:pStyle w:val="NormalBodyText"/>
        <w:numPr>
          <w:ilvl w:val="0"/>
          <w:numId w:val="10"/>
        </w:numPr>
        <w:rPr>
          <w:rFonts w:ascii="Times New Roman" w:hAnsi="Times New Roman" w:cs="Times New Roman"/>
          <w:sz w:val="20"/>
          <w:szCs w:val="20"/>
        </w:rPr>
      </w:pPr>
      <w:r w:rsidRPr="005B243F">
        <w:rPr>
          <w:rFonts w:ascii="Times New Roman" w:hAnsi="Times New Roman" w:cs="Times New Roman"/>
          <w:sz w:val="20"/>
          <w:szCs w:val="20"/>
        </w:rPr>
        <w:t xml:space="preserve">Provided ongoing support throughout the year </w:t>
      </w:r>
    </w:p>
    <w:p w14:paraId="0D7B2875" w14:textId="77777777" w:rsidR="00E579D1" w:rsidRPr="005B243F" w:rsidRDefault="00E579D1" w:rsidP="00E579D1">
      <w:pPr>
        <w:pStyle w:val="NormalBodyText"/>
        <w:rPr>
          <w:rFonts w:ascii="Times New Roman" w:hAnsi="Times New Roman" w:cs="Times New Roman"/>
          <w:sz w:val="20"/>
          <w:szCs w:val="20"/>
        </w:rPr>
      </w:pPr>
    </w:p>
    <w:p w14:paraId="48CBC8C6" w14:textId="500200C1" w:rsidR="00E579D1" w:rsidRPr="005B243F" w:rsidRDefault="00E579D1" w:rsidP="00E579D1">
      <w:pPr>
        <w:pStyle w:val="NormalBodyText"/>
        <w:rPr>
          <w:rFonts w:ascii="Times New Roman" w:hAnsi="Times New Roman" w:cs="Times New Roman"/>
          <w:b/>
          <w:sz w:val="20"/>
          <w:szCs w:val="20"/>
        </w:rPr>
      </w:pPr>
      <w:r w:rsidRPr="005B243F">
        <w:rPr>
          <w:rFonts w:ascii="Times New Roman" w:hAnsi="Times New Roman" w:cs="Times New Roman"/>
          <w:b/>
          <w:sz w:val="20"/>
          <w:szCs w:val="20"/>
        </w:rPr>
        <w:t xml:space="preserve">Peer Mentor                                                                                                                                                 </w:t>
      </w:r>
      <w:sdt>
        <w:sdtPr>
          <w:rPr>
            <w:rFonts w:ascii="Times New Roman" w:hAnsi="Times New Roman" w:cs="Times New Roman"/>
            <w:b/>
            <w:sz w:val="20"/>
            <w:szCs w:val="20"/>
          </w:rPr>
          <w:id w:val="-297541412"/>
          <w:placeholder>
            <w:docPart w:val="285ABD8DA0564460A6A5F169AEFA3282"/>
          </w:placeholder>
          <w:date>
            <w:dateFormat w:val="MMMM yyyy"/>
            <w:lid w:val="en-US"/>
            <w:storeMappedDataAs w:val="dateTime"/>
            <w:calendar w:val="gregorian"/>
          </w:date>
        </w:sdtPr>
        <w:sdtEndPr/>
        <w:sdtContent>
          <w:r w:rsidRPr="005B243F">
            <w:rPr>
              <w:rFonts w:ascii="Times New Roman" w:hAnsi="Times New Roman" w:cs="Times New Roman"/>
              <w:b/>
              <w:sz w:val="20"/>
              <w:szCs w:val="20"/>
            </w:rPr>
            <w:t>2011 &amp; 2015</w:t>
          </w:r>
        </w:sdtContent>
      </w:sdt>
      <w:r w:rsidRPr="005B243F">
        <w:rPr>
          <w:rFonts w:ascii="Times New Roman" w:hAnsi="Times New Roman" w:cs="Times New Roman"/>
          <w:b/>
          <w:sz w:val="20"/>
          <w:szCs w:val="20"/>
        </w:rPr>
        <w:t xml:space="preserve">    </w:t>
      </w:r>
    </w:p>
    <w:p w14:paraId="4CE23D94" w14:textId="77777777" w:rsidR="00E579D1" w:rsidRPr="005B243F" w:rsidRDefault="00E579D1" w:rsidP="00E579D1">
      <w:pPr>
        <w:pStyle w:val="NormalBodyText"/>
        <w:rPr>
          <w:rFonts w:ascii="Times New Roman" w:hAnsi="Times New Roman" w:cs="Times New Roman"/>
          <w:sz w:val="20"/>
          <w:szCs w:val="20"/>
        </w:rPr>
      </w:pPr>
      <w:r w:rsidRPr="005B243F">
        <w:rPr>
          <w:rFonts w:ascii="Times New Roman" w:hAnsi="Times New Roman" w:cs="Times New Roman"/>
          <w:sz w:val="20"/>
          <w:szCs w:val="20"/>
        </w:rPr>
        <w:t>Best Buddies Canada- Point Grey Secondary</w:t>
      </w:r>
    </w:p>
    <w:p w14:paraId="1E6134F4" w14:textId="77777777" w:rsidR="00E579D1" w:rsidRPr="005B243F" w:rsidRDefault="00E579D1" w:rsidP="00E579D1">
      <w:pPr>
        <w:pStyle w:val="NormalBodyText"/>
        <w:numPr>
          <w:ilvl w:val="0"/>
          <w:numId w:val="10"/>
        </w:numPr>
        <w:rPr>
          <w:rFonts w:ascii="Times New Roman" w:hAnsi="Times New Roman" w:cs="Times New Roman"/>
          <w:sz w:val="20"/>
          <w:szCs w:val="20"/>
        </w:rPr>
      </w:pPr>
      <w:r w:rsidRPr="005B243F">
        <w:rPr>
          <w:rFonts w:ascii="Times New Roman" w:hAnsi="Times New Roman" w:cs="Times New Roman"/>
          <w:sz w:val="20"/>
          <w:szCs w:val="20"/>
        </w:rPr>
        <w:t>Paired with a buddy (student) with an intellectual disability</w:t>
      </w:r>
    </w:p>
    <w:p w14:paraId="1239347C" w14:textId="77777777" w:rsidR="00E579D1" w:rsidRPr="005B243F" w:rsidRDefault="00E579D1" w:rsidP="00E579D1">
      <w:pPr>
        <w:pStyle w:val="NormalBodyText"/>
        <w:numPr>
          <w:ilvl w:val="0"/>
          <w:numId w:val="10"/>
        </w:numPr>
        <w:rPr>
          <w:rFonts w:ascii="Times New Roman" w:hAnsi="Times New Roman" w:cs="Times New Roman"/>
          <w:sz w:val="20"/>
          <w:szCs w:val="20"/>
        </w:rPr>
      </w:pPr>
      <w:r w:rsidRPr="005B243F">
        <w:rPr>
          <w:rFonts w:ascii="Times New Roman" w:hAnsi="Times New Roman" w:cs="Times New Roman"/>
          <w:sz w:val="20"/>
          <w:szCs w:val="20"/>
        </w:rPr>
        <w:t xml:space="preserve">Participate in activities such as coffee, dinner, movies, picnics etc. with buddy (student) </w:t>
      </w:r>
    </w:p>
    <w:p w14:paraId="7A292650" w14:textId="77777777" w:rsidR="00E579D1" w:rsidRPr="007C45B6" w:rsidRDefault="00E579D1">
      <w:pPr>
        <w:pStyle w:val="ContactInformation"/>
        <w:rPr>
          <w:sz w:val="20"/>
          <w:szCs w:val="20"/>
        </w:rPr>
      </w:pPr>
    </w:p>
    <w:p w14:paraId="467A142D" w14:textId="5961D170" w:rsidR="00B91C69" w:rsidRPr="007C45B6" w:rsidRDefault="00B91C69">
      <w:pPr>
        <w:pStyle w:val="NormalBodyText"/>
        <w:rPr>
          <w:sz w:val="20"/>
          <w:szCs w:val="20"/>
        </w:rPr>
      </w:pPr>
    </w:p>
    <w:sectPr w:rsidR="00B91C69" w:rsidRPr="007C45B6">
      <w:headerReference w:type="default" r:id="rId11"/>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69D2A" w14:textId="77777777" w:rsidR="00874CD5" w:rsidRDefault="00874CD5">
      <w:pPr>
        <w:spacing w:line="240" w:lineRule="auto"/>
      </w:pPr>
      <w:r>
        <w:separator/>
      </w:r>
    </w:p>
  </w:endnote>
  <w:endnote w:type="continuationSeparator" w:id="0">
    <w:p w14:paraId="50B90CB4" w14:textId="77777777" w:rsidR="00874CD5" w:rsidRDefault="00874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1251" w14:textId="77777777" w:rsidR="00874CD5" w:rsidRDefault="00874CD5">
      <w:pPr>
        <w:spacing w:line="240" w:lineRule="auto"/>
      </w:pPr>
      <w:r>
        <w:separator/>
      </w:r>
    </w:p>
  </w:footnote>
  <w:footnote w:type="continuationSeparator" w:id="0">
    <w:p w14:paraId="05352653" w14:textId="77777777" w:rsidR="00874CD5" w:rsidRDefault="00874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1321C" w14:textId="0D061D13" w:rsidR="00B91C69" w:rsidRDefault="00874CD5">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B85B8F">
          <w:t>Omran Safi</w:t>
        </w:r>
      </w:sdtContent>
    </w:sdt>
    <w:r w:rsidR="009D7AB5">
      <w:tab/>
      <w:t xml:space="preserve">Page </w:t>
    </w:r>
    <w:r w:rsidR="009D7AB5">
      <w:fldChar w:fldCharType="begin"/>
    </w:r>
    <w:r w:rsidR="009D7AB5">
      <w:instrText xml:space="preserve"> PAGE   \* MERGEFORMAT </w:instrText>
    </w:r>
    <w:r w:rsidR="009D7AB5">
      <w:fldChar w:fldCharType="separate"/>
    </w:r>
    <w:r w:rsidR="00392357">
      <w:rPr>
        <w:noProof/>
      </w:rPr>
      <w:t>2</w:t>
    </w:r>
    <w:r w:rsidR="009D7A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F3A6B2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FDE0433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B874B29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3A929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C81B83"/>
    <w:multiLevelType w:val="hybridMultilevel"/>
    <w:tmpl w:val="800E29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BFE4F84"/>
    <w:multiLevelType w:val="hybridMultilevel"/>
    <w:tmpl w:val="7BD40E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69B3C83"/>
    <w:multiLevelType w:val="hybridMultilevel"/>
    <w:tmpl w:val="6C56AC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14C3E2D"/>
    <w:multiLevelType w:val="hybridMultilevel"/>
    <w:tmpl w:val="FE2804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D306893"/>
    <w:multiLevelType w:val="hybridMultilevel"/>
    <w:tmpl w:val="68B8FCA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4ED74A40"/>
    <w:multiLevelType w:val="hybridMultilevel"/>
    <w:tmpl w:val="97FE6C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644C7521"/>
    <w:multiLevelType w:val="hybridMultilevel"/>
    <w:tmpl w:val="A7AAC7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B1A67C4"/>
    <w:multiLevelType w:val="hybridMultilevel"/>
    <w:tmpl w:val="021419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11"/>
  </w:num>
  <w:num w:numId="7">
    <w:abstractNumId w:val="8"/>
  </w:num>
  <w:num w:numId="8">
    <w:abstractNumId w:val="6"/>
  </w:num>
  <w:num w:numId="9">
    <w:abstractNumId w:val="1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8F"/>
    <w:rsid w:val="00021C07"/>
    <w:rsid w:val="00031B2E"/>
    <w:rsid w:val="00047D4E"/>
    <w:rsid w:val="000573F1"/>
    <w:rsid w:val="0008242C"/>
    <w:rsid w:val="00082744"/>
    <w:rsid w:val="000A27D4"/>
    <w:rsid w:val="000A6D45"/>
    <w:rsid w:val="000E0665"/>
    <w:rsid w:val="000E28DA"/>
    <w:rsid w:val="00104DD4"/>
    <w:rsid w:val="00113E09"/>
    <w:rsid w:val="0012305B"/>
    <w:rsid w:val="0013437B"/>
    <w:rsid w:val="00141B0E"/>
    <w:rsid w:val="001B34D8"/>
    <w:rsid w:val="001B6323"/>
    <w:rsid w:val="001D4064"/>
    <w:rsid w:val="001E07C9"/>
    <w:rsid w:val="00271D37"/>
    <w:rsid w:val="002E5A26"/>
    <w:rsid w:val="0032365C"/>
    <w:rsid w:val="00330C23"/>
    <w:rsid w:val="00354712"/>
    <w:rsid w:val="00392357"/>
    <w:rsid w:val="00397623"/>
    <w:rsid w:val="003A01BB"/>
    <w:rsid w:val="003A0360"/>
    <w:rsid w:val="003C465F"/>
    <w:rsid w:val="003E537A"/>
    <w:rsid w:val="003F194C"/>
    <w:rsid w:val="00411AF4"/>
    <w:rsid w:val="00457427"/>
    <w:rsid w:val="00464CF8"/>
    <w:rsid w:val="004A6C91"/>
    <w:rsid w:val="004D0F8C"/>
    <w:rsid w:val="004E3967"/>
    <w:rsid w:val="005A5734"/>
    <w:rsid w:val="005D624D"/>
    <w:rsid w:val="005D784A"/>
    <w:rsid w:val="005F7AF0"/>
    <w:rsid w:val="00614533"/>
    <w:rsid w:val="006C1D0E"/>
    <w:rsid w:val="00701889"/>
    <w:rsid w:val="00732A0D"/>
    <w:rsid w:val="00785677"/>
    <w:rsid w:val="00796F4D"/>
    <w:rsid w:val="007B4E35"/>
    <w:rsid w:val="007C45B6"/>
    <w:rsid w:val="007D2125"/>
    <w:rsid w:val="007E1BF9"/>
    <w:rsid w:val="00822650"/>
    <w:rsid w:val="00874CD5"/>
    <w:rsid w:val="008D1FC9"/>
    <w:rsid w:val="008E5B0A"/>
    <w:rsid w:val="00913B4A"/>
    <w:rsid w:val="00930F49"/>
    <w:rsid w:val="00957C91"/>
    <w:rsid w:val="0096125A"/>
    <w:rsid w:val="00996F86"/>
    <w:rsid w:val="009D2765"/>
    <w:rsid w:val="009D3206"/>
    <w:rsid w:val="009D7AB5"/>
    <w:rsid w:val="00A547F5"/>
    <w:rsid w:val="00AB352C"/>
    <w:rsid w:val="00AF419A"/>
    <w:rsid w:val="00AF7519"/>
    <w:rsid w:val="00B0541F"/>
    <w:rsid w:val="00B53BEC"/>
    <w:rsid w:val="00B53D61"/>
    <w:rsid w:val="00B64EEF"/>
    <w:rsid w:val="00B70620"/>
    <w:rsid w:val="00B85B8F"/>
    <w:rsid w:val="00B91C69"/>
    <w:rsid w:val="00BA05BF"/>
    <w:rsid w:val="00BB70ED"/>
    <w:rsid w:val="00BC0FB4"/>
    <w:rsid w:val="00BE1F74"/>
    <w:rsid w:val="00C11CF4"/>
    <w:rsid w:val="00C125AE"/>
    <w:rsid w:val="00C37391"/>
    <w:rsid w:val="00C50F5B"/>
    <w:rsid w:val="00C61044"/>
    <w:rsid w:val="00C70526"/>
    <w:rsid w:val="00CA7E82"/>
    <w:rsid w:val="00CF44A3"/>
    <w:rsid w:val="00CF57C8"/>
    <w:rsid w:val="00D704F3"/>
    <w:rsid w:val="00DB6AAA"/>
    <w:rsid w:val="00E03BBC"/>
    <w:rsid w:val="00E06833"/>
    <w:rsid w:val="00E43D93"/>
    <w:rsid w:val="00E44100"/>
    <w:rsid w:val="00E518D3"/>
    <w:rsid w:val="00E579D1"/>
    <w:rsid w:val="00E762A7"/>
    <w:rsid w:val="00EA67E0"/>
    <w:rsid w:val="00EA74EC"/>
    <w:rsid w:val="00EC2FA5"/>
    <w:rsid w:val="00EC5853"/>
    <w:rsid w:val="00EC72CD"/>
    <w:rsid w:val="00ED172E"/>
    <w:rsid w:val="00F242D1"/>
    <w:rsid w:val="00F65B50"/>
    <w:rsid w:val="00F72D69"/>
    <w:rsid w:val="00F77800"/>
    <w:rsid w:val="00F96970"/>
    <w:rsid w:val="00FB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9C1DA0"/>
  <w15:docId w15:val="{9001F6B9-12FB-4556-9A57-581C5068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styleId="Hyperlink">
    <w:name w:val="Hyperlink"/>
    <w:basedOn w:val="DefaultParagraphFont"/>
    <w:uiPriority w:val="99"/>
    <w:unhideWhenUsed/>
    <w:rsid w:val="0032365C"/>
    <w:rPr>
      <w:color w:val="0000FF" w:themeColor="hyperlink"/>
      <w:u w:val="single"/>
    </w:rPr>
  </w:style>
  <w:style w:type="character" w:styleId="UnresolvedMention">
    <w:name w:val="Unresolved Mention"/>
    <w:basedOn w:val="DefaultParagraphFont"/>
    <w:uiPriority w:val="99"/>
    <w:semiHidden/>
    <w:unhideWhenUsed/>
    <w:rsid w:val="0032365C"/>
    <w:rPr>
      <w:color w:val="605E5C"/>
      <w:shd w:val="clear" w:color="auto" w:fill="E1DFDD"/>
    </w:rPr>
  </w:style>
  <w:style w:type="paragraph" w:styleId="NormalWeb">
    <w:name w:val="Normal (Web)"/>
    <w:basedOn w:val="Normal"/>
    <w:uiPriority w:val="99"/>
    <w:semiHidden/>
    <w:unhideWhenUsed/>
    <w:rsid w:val="00E57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linkedin.com/in/omran-safi/" TargetMode="External"/><Relationship Id="rId4" Type="http://schemas.openxmlformats.org/officeDocument/2006/relationships/styles" Target="styles.xml"/><Relationship Id="rId9" Type="http://schemas.openxmlformats.org/officeDocument/2006/relationships/hyperlink" Target="mailto:omran.safi3@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ran\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C9F7CA34BC423EA29DE1496AF442BB"/>
        <w:category>
          <w:name w:val="General"/>
          <w:gallery w:val="placeholder"/>
        </w:category>
        <w:types>
          <w:type w:val="bbPlcHdr"/>
        </w:types>
        <w:behaviors>
          <w:behavior w:val="content"/>
        </w:behaviors>
        <w:guid w:val="{D320C3DA-F082-4A10-B4C1-ACEA292E1325}"/>
      </w:docPartPr>
      <w:docPartBody>
        <w:p w:rsidR="00AA06DA" w:rsidRDefault="003E2BAE" w:rsidP="003E2BAE">
          <w:pPr>
            <w:pStyle w:val="F1C9F7CA34BC423EA29DE1496AF442BB"/>
          </w:pPr>
          <w:r>
            <w:t>[your name]</w:t>
          </w:r>
        </w:p>
      </w:docPartBody>
    </w:docPart>
    <w:docPart>
      <w:docPartPr>
        <w:name w:val="17180A1254D448F68951FDAD40CACB41"/>
        <w:category>
          <w:name w:val="General"/>
          <w:gallery w:val="placeholder"/>
        </w:category>
        <w:types>
          <w:type w:val="bbPlcHdr"/>
        </w:types>
        <w:behaviors>
          <w:behavior w:val="content"/>
        </w:behaviors>
        <w:guid w:val="{11FB8C14-0DA0-4825-B43F-07E0E563713C}"/>
      </w:docPartPr>
      <w:docPartBody>
        <w:p w:rsidR="00AA06DA" w:rsidRDefault="003E2BAE" w:rsidP="003E2BAE">
          <w:pPr>
            <w:pStyle w:val="17180A1254D448F68951FDAD40CACB41"/>
          </w:pPr>
          <w:r>
            <w:t>[Start Date]</w:t>
          </w:r>
        </w:p>
      </w:docPartBody>
    </w:docPart>
    <w:docPart>
      <w:docPartPr>
        <w:name w:val="285ABD8DA0564460A6A5F169AEFA3282"/>
        <w:category>
          <w:name w:val="General"/>
          <w:gallery w:val="placeholder"/>
        </w:category>
        <w:types>
          <w:type w:val="bbPlcHdr"/>
        </w:types>
        <w:behaviors>
          <w:behavior w:val="content"/>
        </w:behaviors>
        <w:guid w:val="{B2D665DE-025B-4747-BCED-EEA87FAE3F85}"/>
      </w:docPartPr>
      <w:docPartBody>
        <w:p w:rsidR="00AA06DA" w:rsidRDefault="003E2BAE" w:rsidP="003E2BAE">
          <w:pPr>
            <w:pStyle w:val="285ABD8DA0564460A6A5F169AEFA3282"/>
          </w:pPr>
          <w:r>
            <w:t>[Start Date]</w:t>
          </w:r>
        </w:p>
      </w:docPartBody>
    </w:docPart>
    <w:docPart>
      <w:docPartPr>
        <w:name w:val="D7DCFEA4890740C096D1C41A6EB7A070"/>
        <w:category>
          <w:name w:val="General"/>
          <w:gallery w:val="placeholder"/>
        </w:category>
        <w:types>
          <w:type w:val="bbPlcHdr"/>
        </w:types>
        <w:behaviors>
          <w:behavior w:val="content"/>
        </w:behaviors>
        <w:guid w:val="{AA1C48E3-82D2-43B5-8683-F04CDE0D764A}"/>
      </w:docPartPr>
      <w:docPartBody>
        <w:p w:rsidR="00F002D0" w:rsidRDefault="00AA06DA" w:rsidP="00AA06DA">
          <w:pPr>
            <w:pStyle w:val="D7DCFEA4890740C096D1C41A6EB7A070"/>
          </w:pPr>
          <w:r>
            <w:t>[Start Date]</w:t>
          </w:r>
        </w:p>
      </w:docPartBody>
    </w:docPart>
    <w:docPart>
      <w:docPartPr>
        <w:name w:val="B547D3B7CCB94BA4967FAC1ED36F16FA"/>
        <w:category>
          <w:name w:val="General"/>
          <w:gallery w:val="placeholder"/>
        </w:category>
        <w:types>
          <w:type w:val="bbPlcHdr"/>
        </w:types>
        <w:behaviors>
          <w:behavior w:val="content"/>
        </w:behaviors>
        <w:guid w:val="{75FE73DB-2F60-411C-8F95-BC026DB9AFB9}"/>
      </w:docPartPr>
      <w:docPartBody>
        <w:p w:rsidR="00F002D0" w:rsidRDefault="00AA06DA" w:rsidP="00AA06DA">
          <w:pPr>
            <w:pStyle w:val="B547D3B7CCB94BA4967FAC1ED36F16FA"/>
          </w:pPr>
          <w:r>
            <w:t>[Start Date]</w:t>
          </w:r>
        </w:p>
      </w:docPartBody>
    </w:docPart>
    <w:docPart>
      <w:docPartPr>
        <w:name w:val="1A91FC7558004409A049E08C30B04CF2"/>
        <w:category>
          <w:name w:val="General"/>
          <w:gallery w:val="placeholder"/>
        </w:category>
        <w:types>
          <w:type w:val="bbPlcHdr"/>
        </w:types>
        <w:behaviors>
          <w:behavior w:val="content"/>
        </w:behaviors>
        <w:guid w:val="{4A5FBDC4-A83F-49EF-9170-EA587D027520}"/>
      </w:docPartPr>
      <w:docPartBody>
        <w:p w:rsidR="005B2DEA" w:rsidRDefault="00CB545D" w:rsidP="00CB545D">
          <w:pPr>
            <w:pStyle w:val="1A91FC7558004409A049E08C30B04CF2"/>
          </w:pPr>
          <w:r>
            <w:t>[Start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1F"/>
    <w:rsid w:val="00236AD5"/>
    <w:rsid w:val="0028549D"/>
    <w:rsid w:val="002B71CC"/>
    <w:rsid w:val="00381E1F"/>
    <w:rsid w:val="003C4794"/>
    <w:rsid w:val="003E2BAE"/>
    <w:rsid w:val="00441D59"/>
    <w:rsid w:val="00453E89"/>
    <w:rsid w:val="004F50A2"/>
    <w:rsid w:val="005B2DEA"/>
    <w:rsid w:val="00722747"/>
    <w:rsid w:val="00792F8A"/>
    <w:rsid w:val="007F3E5F"/>
    <w:rsid w:val="00831EB8"/>
    <w:rsid w:val="00912587"/>
    <w:rsid w:val="00973C34"/>
    <w:rsid w:val="00973EDC"/>
    <w:rsid w:val="00974EF0"/>
    <w:rsid w:val="009F25A0"/>
    <w:rsid w:val="00A41510"/>
    <w:rsid w:val="00AA06DA"/>
    <w:rsid w:val="00AC1D88"/>
    <w:rsid w:val="00B40472"/>
    <w:rsid w:val="00B90C0B"/>
    <w:rsid w:val="00CB545D"/>
    <w:rsid w:val="00D5233C"/>
    <w:rsid w:val="00DF5A47"/>
    <w:rsid w:val="00E30482"/>
    <w:rsid w:val="00E81A90"/>
    <w:rsid w:val="00EA1214"/>
    <w:rsid w:val="00F002D0"/>
    <w:rsid w:val="00F7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67B3324AE49CD9EFC6E6604E1EE35">
    <w:name w:val="BB267B3324AE49CD9EFC6E6604E1EE35"/>
  </w:style>
  <w:style w:type="paragraph" w:customStyle="1" w:styleId="F4022D16B5F84D5EB23B24B863C41A37">
    <w:name w:val="F4022D16B5F84D5EB23B24B863C41A37"/>
  </w:style>
  <w:style w:type="paragraph" w:customStyle="1" w:styleId="F4064A61AB2E4898B7D6BEFB071C236E">
    <w:name w:val="F4064A61AB2E4898B7D6BEFB071C236E"/>
  </w:style>
  <w:style w:type="paragraph" w:customStyle="1" w:styleId="B4B27AB040F14154B48C041BD9BA3EF8">
    <w:name w:val="B4B27AB040F14154B48C041BD9BA3EF8"/>
  </w:style>
  <w:style w:type="paragraph" w:customStyle="1" w:styleId="B833BDB472C1407489A29A83BC2A582D">
    <w:name w:val="B833BDB472C1407489A29A83BC2A582D"/>
  </w:style>
  <w:style w:type="paragraph" w:customStyle="1" w:styleId="2FE87C42D64D497DB48FE860A8DBD5D1">
    <w:name w:val="2FE87C42D64D497DB48FE860A8DBD5D1"/>
  </w:style>
  <w:style w:type="paragraph" w:customStyle="1" w:styleId="3ED00E203BFF4749BD72B2883A9E0CF3">
    <w:name w:val="3ED00E203BFF4749BD72B2883A9E0CF3"/>
  </w:style>
  <w:style w:type="paragraph" w:customStyle="1" w:styleId="958EF962D2FF40429DFE8577D56EF8A7">
    <w:name w:val="958EF962D2FF40429DFE8577D56EF8A7"/>
  </w:style>
  <w:style w:type="paragraph" w:customStyle="1" w:styleId="760D572DFA874972857B0B442A909FFA">
    <w:name w:val="760D572DFA874972857B0B442A909FFA"/>
  </w:style>
  <w:style w:type="paragraph" w:customStyle="1" w:styleId="B89CED7BF8004D9E9CBFB8864910B310">
    <w:name w:val="B89CED7BF8004D9E9CBFB8864910B310"/>
  </w:style>
  <w:style w:type="paragraph" w:customStyle="1" w:styleId="0853FAFB5ED04A58A03D8B5F3A4F7935">
    <w:name w:val="0853FAFB5ED04A58A03D8B5F3A4F7935"/>
  </w:style>
  <w:style w:type="paragraph" w:customStyle="1" w:styleId="A12FF283A3A2441AB472763679F23419">
    <w:name w:val="A12FF283A3A2441AB472763679F23419"/>
  </w:style>
  <w:style w:type="paragraph" w:customStyle="1" w:styleId="EA5F86315E2C4EC38525E828F2199F1F">
    <w:name w:val="EA5F86315E2C4EC38525E828F2199F1F"/>
  </w:style>
  <w:style w:type="paragraph" w:customStyle="1" w:styleId="163BE8762F1C48EBB0D79D04E7F20C95">
    <w:name w:val="163BE8762F1C48EBB0D79D04E7F20C95"/>
  </w:style>
  <w:style w:type="paragraph" w:customStyle="1" w:styleId="03DE16366A7D4FC398DC15154DA775DA">
    <w:name w:val="03DE16366A7D4FC398DC15154DA775DA"/>
  </w:style>
  <w:style w:type="paragraph" w:customStyle="1" w:styleId="F1415C9666A94C1490A3F8F0BE741A13">
    <w:name w:val="F1415C9666A94C1490A3F8F0BE741A13"/>
  </w:style>
  <w:style w:type="paragraph" w:customStyle="1" w:styleId="91DD79112B6F4D5AA61D285B98821CB4">
    <w:name w:val="91DD79112B6F4D5AA61D285B98821CB4"/>
  </w:style>
  <w:style w:type="paragraph" w:customStyle="1" w:styleId="F45E9BCFA66B4AFBA3E94C2E62E09E36">
    <w:name w:val="F45E9BCFA66B4AFBA3E94C2E62E09E36"/>
  </w:style>
  <w:style w:type="paragraph" w:customStyle="1" w:styleId="60EB926A409440DD8E522FAD502806E5">
    <w:name w:val="60EB926A409440DD8E522FAD502806E5"/>
  </w:style>
  <w:style w:type="paragraph" w:customStyle="1" w:styleId="6BB8FAEE0FB846088147DCC29924F957">
    <w:name w:val="6BB8FAEE0FB846088147DCC29924F957"/>
  </w:style>
  <w:style w:type="paragraph" w:customStyle="1" w:styleId="A8D8ACF3E00547F29F599A5488923B6B">
    <w:name w:val="A8D8ACF3E00547F29F599A5488923B6B"/>
  </w:style>
  <w:style w:type="paragraph" w:customStyle="1" w:styleId="4797CB05409E46D0951212C2346140A2">
    <w:name w:val="4797CB05409E46D0951212C2346140A2"/>
  </w:style>
  <w:style w:type="paragraph" w:customStyle="1" w:styleId="0DF8482B35484D99AB5F0BC737E658D4">
    <w:name w:val="0DF8482B35484D99AB5F0BC737E658D4"/>
  </w:style>
  <w:style w:type="paragraph" w:customStyle="1" w:styleId="70B47CD016BE449481968BC65A2A4CCC">
    <w:name w:val="70B47CD016BE449481968BC65A2A4CCC"/>
  </w:style>
  <w:style w:type="paragraph" w:customStyle="1" w:styleId="F61990447C4B41E49AEDC1B12E83288A">
    <w:name w:val="F61990447C4B41E49AEDC1B12E83288A"/>
  </w:style>
  <w:style w:type="paragraph" w:customStyle="1" w:styleId="39A50C9C9DC64FDF9B5EEEBC70FF50A5">
    <w:name w:val="39A50C9C9DC64FDF9B5EEEBC70FF50A5"/>
  </w:style>
  <w:style w:type="paragraph" w:customStyle="1" w:styleId="BA8183EB75514124A672FE71FA9BC6C9">
    <w:name w:val="BA8183EB75514124A672FE71FA9BC6C9"/>
  </w:style>
  <w:style w:type="paragraph" w:customStyle="1" w:styleId="6DFE4AC6676948349994183433E15668">
    <w:name w:val="6DFE4AC6676948349994183433E15668"/>
  </w:style>
  <w:style w:type="paragraph" w:customStyle="1" w:styleId="160A7247374B435A91BE32CBE3209CD9">
    <w:name w:val="160A7247374B435A91BE32CBE3209CD9"/>
  </w:style>
  <w:style w:type="paragraph" w:customStyle="1" w:styleId="F0DF276403F94F60A07AA956A9CB5676">
    <w:name w:val="F0DF276403F94F60A07AA956A9CB5676"/>
  </w:style>
  <w:style w:type="paragraph" w:customStyle="1" w:styleId="7ADA1C391E794ED7A859C2EC5D660BB6">
    <w:name w:val="7ADA1C391E794ED7A859C2EC5D660BB6"/>
  </w:style>
  <w:style w:type="paragraph" w:customStyle="1" w:styleId="D2332568DA9D4292AA43B48AEF2A3A2C">
    <w:name w:val="D2332568DA9D4292AA43B48AEF2A3A2C"/>
  </w:style>
  <w:style w:type="paragraph" w:customStyle="1" w:styleId="5A778BD9F26141389AFA728397B5ABF1">
    <w:name w:val="5A778BD9F26141389AFA728397B5ABF1"/>
  </w:style>
  <w:style w:type="paragraph" w:customStyle="1" w:styleId="523E04F58603481893F102027B38BC4A">
    <w:name w:val="523E04F58603481893F102027B38BC4A"/>
  </w:style>
  <w:style w:type="paragraph" w:customStyle="1" w:styleId="CD9F3A7FA6964F7EA5520EC34954B274">
    <w:name w:val="CD9F3A7FA6964F7EA5520EC34954B274"/>
  </w:style>
  <w:style w:type="paragraph" w:customStyle="1" w:styleId="FFC45AAD73B849CB8D81E63801E982FC">
    <w:name w:val="FFC45AAD73B849CB8D81E63801E982FC"/>
  </w:style>
  <w:style w:type="paragraph" w:customStyle="1" w:styleId="C4EB78AB341349C983C05E874B70AF26">
    <w:name w:val="C4EB78AB341349C983C05E874B70AF26"/>
  </w:style>
  <w:style w:type="paragraph" w:customStyle="1" w:styleId="5B58CBE3A30A49FABA4154E0A9727159">
    <w:name w:val="5B58CBE3A30A49FABA4154E0A9727159"/>
  </w:style>
  <w:style w:type="paragraph" w:customStyle="1" w:styleId="100253B23C8A402286A3F108126CB367">
    <w:name w:val="100253B23C8A402286A3F108126CB367"/>
  </w:style>
  <w:style w:type="paragraph" w:customStyle="1" w:styleId="350708F1DF1F403E98FAF7EDE11CCA69">
    <w:name w:val="350708F1DF1F403E98FAF7EDE11CCA69"/>
  </w:style>
  <w:style w:type="paragraph" w:customStyle="1" w:styleId="60CE762AD8E54CE38E9D24AD67370829">
    <w:name w:val="60CE762AD8E54CE38E9D24AD67370829"/>
  </w:style>
  <w:style w:type="paragraph" w:customStyle="1" w:styleId="0AD4C9AF9DB240AF9502113637D03A2C">
    <w:name w:val="0AD4C9AF9DB240AF9502113637D03A2C"/>
  </w:style>
  <w:style w:type="paragraph" w:customStyle="1" w:styleId="D34823F6106F4C14B15C6CF846B81C41">
    <w:name w:val="D34823F6106F4C14B15C6CF846B81C41"/>
  </w:style>
  <w:style w:type="paragraph" w:customStyle="1" w:styleId="792355870A85439A8993A6BDEE0DFB14">
    <w:name w:val="792355870A85439A8993A6BDEE0DFB14"/>
  </w:style>
  <w:style w:type="paragraph" w:customStyle="1" w:styleId="321A2CA6256A4428842A67E94E87C590">
    <w:name w:val="321A2CA6256A4428842A67E94E87C590"/>
  </w:style>
  <w:style w:type="paragraph" w:customStyle="1" w:styleId="56691907B57B4CBA93D64919A17CCA21">
    <w:name w:val="56691907B57B4CBA93D64919A17CCA21"/>
  </w:style>
  <w:style w:type="paragraph" w:customStyle="1" w:styleId="A3684339D909429CB252AD518C3B51D1">
    <w:name w:val="A3684339D909429CB252AD518C3B51D1"/>
  </w:style>
  <w:style w:type="paragraph" w:customStyle="1" w:styleId="08518C033CD2409592CE13875CA677AD">
    <w:name w:val="08518C033CD2409592CE13875CA677AD"/>
  </w:style>
  <w:style w:type="paragraph" w:customStyle="1" w:styleId="9214182576DD4127A17104FDB6707747">
    <w:name w:val="9214182576DD4127A17104FDB6707747"/>
  </w:style>
  <w:style w:type="paragraph" w:customStyle="1" w:styleId="39E11C3BBA6B45C0B46401EA4AA99244">
    <w:name w:val="39E11C3BBA6B45C0B46401EA4AA99244"/>
  </w:style>
  <w:style w:type="paragraph" w:customStyle="1" w:styleId="954FA3F2B08F4BB2B2D1185C19F2C9EE">
    <w:name w:val="954FA3F2B08F4BB2B2D1185C19F2C9EE"/>
  </w:style>
  <w:style w:type="paragraph" w:customStyle="1" w:styleId="8AFE2557C5B04225905BE19A283DCF88">
    <w:name w:val="8AFE2557C5B04225905BE19A283DCF88"/>
  </w:style>
  <w:style w:type="paragraph" w:customStyle="1" w:styleId="830A224AFD6A4A2FAFA31B503B848135">
    <w:name w:val="830A224AFD6A4A2FAFA31B503B848135"/>
  </w:style>
  <w:style w:type="paragraph" w:customStyle="1" w:styleId="B776C39DC3FD4F7D96A5124959A39429">
    <w:name w:val="B776C39DC3FD4F7D96A5124959A39429"/>
  </w:style>
  <w:style w:type="paragraph" w:customStyle="1" w:styleId="9257718E560D44BB86AE5090F41E71D4">
    <w:name w:val="9257718E560D44BB86AE5090F41E71D4"/>
  </w:style>
  <w:style w:type="paragraph" w:customStyle="1" w:styleId="2293B3BB31104F888CAA9D0687780FFD">
    <w:name w:val="2293B3BB31104F888CAA9D0687780FFD"/>
  </w:style>
  <w:style w:type="paragraph" w:customStyle="1" w:styleId="609D59FFDC2943B79A26F41F01AA17D0">
    <w:name w:val="609D59FFDC2943B79A26F41F01AA17D0"/>
  </w:style>
  <w:style w:type="paragraph" w:customStyle="1" w:styleId="98A4A9646A0E4EE9AF4C849170E8399E">
    <w:name w:val="98A4A9646A0E4EE9AF4C849170E8399E"/>
  </w:style>
  <w:style w:type="paragraph" w:customStyle="1" w:styleId="E024F952F3E14CC38DA5DE06E242FEBB">
    <w:name w:val="E024F952F3E14CC38DA5DE06E242FEBB"/>
  </w:style>
  <w:style w:type="paragraph" w:customStyle="1" w:styleId="A58319D424964250B0BA2BE0EFACDC5E">
    <w:name w:val="A58319D424964250B0BA2BE0EFACDC5E"/>
  </w:style>
  <w:style w:type="paragraph" w:customStyle="1" w:styleId="F4DB647C14AA46E68E5B113484C46BED">
    <w:name w:val="F4DB647C14AA46E68E5B113484C46BED"/>
  </w:style>
  <w:style w:type="paragraph" w:customStyle="1" w:styleId="80B3A4BBD2224340B1776C78A565F85E">
    <w:name w:val="80B3A4BBD2224340B1776C78A565F85E"/>
  </w:style>
  <w:style w:type="paragraph" w:customStyle="1" w:styleId="B9D3041B5DEE480A8C6393A5911E4A85">
    <w:name w:val="B9D3041B5DEE480A8C6393A5911E4A85"/>
  </w:style>
  <w:style w:type="paragraph" w:customStyle="1" w:styleId="F2F75D414849420EAE237D11E55EE523">
    <w:name w:val="F2F75D414849420EAE237D11E55EE523"/>
  </w:style>
  <w:style w:type="paragraph" w:customStyle="1" w:styleId="499C74116B94414CBFF66A637F2CE47D">
    <w:name w:val="499C74116B94414CBFF66A637F2CE47D"/>
  </w:style>
  <w:style w:type="paragraph" w:customStyle="1" w:styleId="D19DC765B06D4D2BA796EAD76EA00137">
    <w:name w:val="D19DC765B06D4D2BA796EAD76EA00137"/>
  </w:style>
  <w:style w:type="paragraph" w:customStyle="1" w:styleId="1256D54919014159929813099FB9807F">
    <w:name w:val="1256D54919014159929813099FB9807F"/>
  </w:style>
  <w:style w:type="paragraph" w:customStyle="1" w:styleId="909E3871A1B943BF8DB6049D9B59D731">
    <w:name w:val="909E3871A1B943BF8DB6049D9B59D731"/>
  </w:style>
  <w:style w:type="paragraph" w:customStyle="1" w:styleId="0232197B66F847B798DD7151A5A3B437">
    <w:name w:val="0232197B66F847B798DD7151A5A3B437"/>
  </w:style>
  <w:style w:type="paragraph" w:customStyle="1" w:styleId="D047923395224A09AFA60172A913AF35">
    <w:name w:val="D047923395224A09AFA60172A913AF35"/>
  </w:style>
  <w:style w:type="paragraph" w:customStyle="1" w:styleId="394F54882E29432A892F5DA0F60A6684">
    <w:name w:val="394F54882E29432A892F5DA0F60A6684"/>
  </w:style>
  <w:style w:type="paragraph" w:customStyle="1" w:styleId="1476DD3A20874D16A0B591D6AA03531B">
    <w:name w:val="1476DD3A20874D16A0B591D6AA03531B"/>
  </w:style>
  <w:style w:type="paragraph" w:customStyle="1" w:styleId="B8234F6D1EC4495BB3218E3ACBCB311C">
    <w:name w:val="B8234F6D1EC4495BB3218E3ACBCB311C"/>
  </w:style>
  <w:style w:type="paragraph" w:customStyle="1" w:styleId="E8A1E284E699416F81AA8AD7DCA6F1BA">
    <w:name w:val="E8A1E284E699416F81AA8AD7DCA6F1BA"/>
  </w:style>
  <w:style w:type="paragraph" w:customStyle="1" w:styleId="2F0450F2609E4C50A546829A017416C0">
    <w:name w:val="2F0450F2609E4C50A546829A017416C0"/>
  </w:style>
  <w:style w:type="paragraph" w:customStyle="1" w:styleId="1934E75C26594EB1AD5B343128D33CF7">
    <w:name w:val="1934E75C26594EB1AD5B343128D33CF7"/>
    <w:rsid w:val="00381E1F"/>
  </w:style>
  <w:style w:type="paragraph" w:customStyle="1" w:styleId="53FAEF847F364EA9AB7E2F8F67B3F784">
    <w:name w:val="53FAEF847F364EA9AB7E2F8F67B3F784"/>
    <w:rsid w:val="00381E1F"/>
  </w:style>
  <w:style w:type="paragraph" w:customStyle="1" w:styleId="B086F2B2A2704E19998ACFCFCE9E40BF">
    <w:name w:val="B086F2B2A2704E19998ACFCFCE9E40BF"/>
    <w:rsid w:val="00831EB8"/>
  </w:style>
  <w:style w:type="paragraph" w:customStyle="1" w:styleId="371055A4E2DB4E2682008DDE63B88035">
    <w:name w:val="371055A4E2DB4E2682008DDE63B88035"/>
    <w:rsid w:val="00F70CE0"/>
  </w:style>
  <w:style w:type="paragraph" w:customStyle="1" w:styleId="EBA91587702340B2AE35B2E956B89DF8">
    <w:name w:val="EBA91587702340B2AE35B2E956B89DF8"/>
    <w:rsid w:val="00F70CE0"/>
  </w:style>
  <w:style w:type="paragraph" w:customStyle="1" w:styleId="0BA4942CA9C14D8E87E44A2382A083BF">
    <w:name w:val="0BA4942CA9C14D8E87E44A2382A083BF"/>
    <w:rsid w:val="00F70CE0"/>
  </w:style>
  <w:style w:type="paragraph" w:customStyle="1" w:styleId="26F2EDFE39864E18AA855E2B23563F2A">
    <w:name w:val="26F2EDFE39864E18AA855E2B23563F2A"/>
    <w:rsid w:val="00F70CE0"/>
  </w:style>
  <w:style w:type="paragraph" w:customStyle="1" w:styleId="76588121B77C4F7B968B4639DDEAAA36">
    <w:name w:val="76588121B77C4F7B968B4639DDEAAA36"/>
    <w:rsid w:val="00F70CE0"/>
  </w:style>
  <w:style w:type="paragraph" w:customStyle="1" w:styleId="B95A758B3EB54AA98F4C3588DAF99FBD">
    <w:name w:val="B95A758B3EB54AA98F4C3588DAF99FBD"/>
    <w:rsid w:val="00F70CE0"/>
  </w:style>
  <w:style w:type="paragraph" w:customStyle="1" w:styleId="20411B5B4B37455DA078396634ED8FC9">
    <w:name w:val="20411B5B4B37455DA078396634ED8FC9"/>
    <w:rsid w:val="00F70CE0"/>
  </w:style>
  <w:style w:type="paragraph" w:customStyle="1" w:styleId="9D68064E12F747F99D5FF73D0400184A">
    <w:name w:val="9D68064E12F747F99D5FF73D0400184A"/>
    <w:rsid w:val="00F70CE0"/>
  </w:style>
  <w:style w:type="paragraph" w:customStyle="1" w:styleId="D79456EF65C943C79E0058BD6B5CCD6A">
    <w:name w:val="D79456EF65C943C79E0058BD6B5CCD6A"/>
    <w:rsid w:val="00F70CE0"/>
  </w:style>
  <w:style w:type="paragraph" w:customStyle="1" w:styleId="CA621DAE2E0D479A9A21D8ADBFE1AE5A">
    <w:name w:val="CA621DAE2E0D479A9A21D8ADBFE1AE5A"/>
    <w:rsid w:val="00F70CE0"/>
  </w:style>
  <w:style w:type="paragraph" w:customStyle="1" w:styleId="2A321CA157C847B7A9D4F8E2FCF6F37E">
    <w:name w:val="2A321CA157C847B7A9D4F8E2FCF6F37E"/>
    <w:rsid w:val="00F70CE0"/>
  </w:style>
  <w:style w:type="paragraph" w:customStyle="1" w:styleId="E75CF5127BAF41E4BFB1C5317499B360">
    <w:name w:val="E75CF5127BAF41E4BFB1C5317499B360"/>
    <w:rsid w:val="00F70CE0"/>
  </w:style>
  <w:style w:type="paragraph" w:customStyle="1" w:styleId="CC413CB8DDE7450482EFEC2B88E2C0CA">
    <w:name w:val="CC413CB8DDE7450482EFEC2B88E2C0CA"/>
    <w:rsid w:val="00F70CE0"/>
  </w:style>
  <w:style w:type="paragraph" w:customStyle="1" w:styleId="C9F01F29E98649088E0AC914EB42AAF2">
    <w:name w:val="C9F01F29E98649088E0AC914EB42AAF2"/>
    <w:rsid w:val="00F70CE0"/>
  </w:style>
  <w:style w:type="paragraph" w:customStyle="1" w:styleId="32371427620A4975B98AAB6719F17A38">
    <w:name w:val="32371427620A4975B98AAB6719F17A38"/>
    <w:rsid w:val="00F70CE0"/>
  </w:style>
  <w:style w:type="paragraph" w:customStyle="1" w:styleId="00DEDD5AE5F8469D8484A3B1569B10C4">
    <w:name w:val="00DEDD5AE5F8469D8484A3B1569B10C4"/>
    <w:rsid w:val="00F70CE0"/>
  </w:style>
  <w:style w:type="paragraph" w:customStyle="1" w:styleId="AECD416A538642618515E103E6C2C8FA">
    <w:name w:val="AECD416A538642618515E103E6C2C8FA"/>
    <w:rsid w:val="00F70CE0"/>
  </w:style>
  <w:style w:type="paragraph" w:customStyle="1" w:styleId="BADFC35292474672BADEBBF45873DA51">
    <w:name w:val="BADFC35292474672BADEBBF45873DA51"/>
    <w:rsid w:val="00F70CE0"/>
  </w:style>
  <w:style w:type="paragraph" w:customStyle="1" w:styleId="1F8FBDC471D34906A7F8658EDF3F872E">
    <w:name w:val="1F8FBDC471D34906A7F8658EDF3F872E"/>
    <w:rsid w:val="00F70CE0"/>
  </w:style>
  <w:style w:type="paragraph" w:customStyle="1" w:styleId="540AB797E5C4491FA784D586B7670B13">
    <w:name w:val="540AB797E5C4491FA784D586B7670B13"/>
    <w:rsid w:val="00F70CE0"/>
  </w:style>
  <w:style w:type="paragraph" w:customStyle="1" w:styleId="9E375822EBE8412E9F490F8EE4CECB1F">
    <w:name w:val="9E375822EBE8412E9F490F8EE4CECB1F"/>
    <w:rsid w:val="00F70CE0"/>
  </w:style>
  <w:style w:type="paragraph" w:customStyle="1" w:styleId="6CE32D46FB984D1BB8019A1D328BFFA3">
    <w:name w:val="6CE32D46FB984D1BB8019A1D328BFFA3"/>
    <w:rsid w:val="00F70CE0"/>
  </w:style>
  <w:style w:type="paragraph" w:customStyle="1" w:styleId="8B0A437A5160485491ACC3A1A64886BA">
    <w:name w:val="8B0A437A5160485491ACC3A1A64886BA"/>
    <w:rsid w:val="00F70CE0"/>
  </w:style>
  <w:style w:type="paragraph" w:customStyle="1" w:styleId="664B4671B36140EC8EEF7348F5090E5A">
    <w:name w:val="664B4671B36140EC8EEF7348F5090E5A"/>
    <w:rsid w:val="00F70CE0"/>
  </w:style>
  <w:style w:type="paragraph" w:customStyle="1" w:styleId="E91E5CB3588245B0BC7118D85F22F2D3">
    <w:name w:val="E91E5CB3588245B0BC7118D85F22F2D3"/>
    <w:rsid w:val="00F70CE0"/>
  </w:style>
  <w:style w:type="paragraph" w:customStyle="1" w:styleId="0EB29894F0534913BC7DBC41414011BC">
    <w:name w:val="0EB29894F0534913BC7DBC41414011BC"/>
    <w:rsid w:val="00F70CE0"/>
  </w:style>
  <w:style w:type="paragraph" w:customStyle="1" w:styleId="70EF380767404B7897638952AB8A2BE4">
    <w:name w:val="70EF380767404B7897638952AB8A2BE4"/>
    <w:rsid w:val="00F70CE0"/>
  </w:style>
  <w:style w:type="paragraph" w:customStyle="1" w:styleId="3106A466C9FA48F6B53A1827B7A9C686">
    <w:name w:val="3106A466C9FA48F6B53A1827B7A9C686"/>
    <w:rsid w:val="00F70CE0"/>
  </w:style>
  <w:style w:type="paragraph" w:customStyle="1" w:styleId="FB5D08CAD04245AA8BDC1AE03DC0DCF1">
    <w:name w:val="FB5D08CAD04245AA8BDC1AE03DC0DCF1"/>
    <w:rsid w:val="00F70CE0"/>
  </w:style>
  <w:style w:type="paragraph" w:customStyle="1" w:styleId="28CB24F30F58478B90A2D7E3C1FC9655">
    <w:name w:val="28CB24F30F58478B90A2D7E3C1FC9655"/>
    <w:rsid w:val="00D5233C"/>
  </w:style>
  <w:style w:type="paragraph" w:customStyle="1" w:styleId="FC436BBD49C6497F80EF5F667184D2BE">
    <w:name w:val="FC436BBD49C6497F80EF5F667184D2BE"/>
    <w:rsid w:val="00D5233C"/>
  </w:style>
  <w:style w:type="paragraph" w:customStyle="1" w:styleId="74F29C09A1CF487A89E30F327D016F32">
    <w:name w:val="74F29C09A1CF487A89E30F327D016F32"/>
    <w:rsid w:val="00D5233C"/>
  </w:style>
  <w:style w:type="paragraph" w:customStyle="1" w:styleId="236AF786F6AD4543BCB58E62FCB419D3">
    <w:name w:val="236AF786F6AD4543BCB58E62FCB419D3"/>
    <w:rsid w:val="00D5233C"/>
  </w:style>
  <w:style w:type="paragraph" w:customStyle="1" w:styleId="8B48AD5822384B8E84D96181AAB4E1E7">
    <w:name w:val="8B48AD5822384B8E84D96181AAB4E1E7"/>
    <w:rsid w:val="00D5233C"/>
  </w:style>
  <w:style w:type="paragraph" w:customStyle="1" w:styleId="F1C9F7CA34BC423EA29DE1496AF442BB">
    <w:name w:val="F1C9F7CA34BC423EA29DE1496AF442BB"/>
    <w:rsid w:val="003E2BAE"/>
  </w:style>
  <w:style w:type="paragraph" w:customStyle="1" w:styleId="ED7AB6479F8B40399B23A0CB4124C070">
    <w:name w:val="ED7AB6479F8B40399B23A0CB4124C070"/>
    <w:rsid w:val="003E2BAE"/>
  </w:style>
  <w:style w:type="paragraph" w:customStyle="1" w:styleId="17180A1254D448F68951FDAD40CACB41">
    <w:name w:val="17180A1254D448F68951FDAD40CACB41"/>
    <w:rsid w:val="003E2BAE"/>
  </w:style>
  <w:style w:type="paragraph" w:customStyle="1" w:styleId="343F12BC558F48218FA3F5E1AD29BB5C">
    <w:name w:val="343F12BC558F48218FA3F5E1AD29BB5C"/>
    <w:rsid w:val="003E2BAE"/>
  </w:style>
  <w:style w:type="paragraph" w:customStyle="1" w:styleId="285ABD8DA0564460A6A5F169AEFA3282">
    <w:name w:val="285ABD8DA0564460A6A5F169AEFA3282"/>
    <w:rsid w:val="003E2BAE"/>
  </w:style>
  <w:style w:type="paragraph" w:customStyle="1" w:styleId="F6B029CD1EEF4718BD640CC613DF00A5">
    <w:name w:val="F6B029CD1EEF4718BD640CC613DF00A5"/>
    <w:rsid w:val="00AA06DA"/>
  </w:style>
  <w:style w:type="paragraph" w:customStyle="1" w:styleId="D7DCFEA4890740C096D1C41A6EB7A070">
    <w:name w:val="D7DCFEA4890740C096D1C41A6EB7A070"/>
    <w:rsid w:val="00AA06DA"/>
  </w:style>
  <w:style w:type="paragraph" w:customStyle="1" w:styleId="B547D3B7CCB94BA4967FAC1ED36F16FA">
    <w:name w:val="B547D3B7CCB94BA4967FAC1ED36F16FA"/>
    <w:rsid w:val="00AA06DA"/>
  </w:style>
  <w:style w:type="paragraph" w:customStyle="1" w:styleId="1A91FC7558004409A049E08C30B04CF2">
    <w:name w:val="1A91FC7558004409A049E08C30B04CF2"/>
    <w:rsid w:val="00CB5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customXml/itemProps2.xml><?xml version="1.0" encoding="utf-8"?>
<ds:datastoreItem xmlns:ds="http://schemas.openxmlformats.org/officeDocument/2006/customXml" ds:itemID="{1424C005-77A0-43A1-87BF-BD8D1792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vitae.dotx</Template>
  <TotalTime>6</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Omran Safi</dc:creator>
  <cp:keywords/>
  <cp:lastModifiedBy>Omran Safi</cp:lastModifiedBy>
  <cp:revision>5</cp:revision>
  <cp:lastPrinted>2019-10-27T23:49:00Z</cp:lastPrinted>
  <dcterms:created xsi:type="dcterms:W3CDTF">2020-02-17T01:26:00Z</dcterms:created>
  <dcterms:modified xsi:type="dcterms:W3CDTF">2020-02-17T01:33:00Z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